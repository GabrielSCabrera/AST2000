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AA322" w14:textId="77777777" w:rsidR="003F2274" w:rsidRDefault="003F2274" w:rsidP="003D4D07">
      <w:pPr>
        <w:pStyle w:val="ISSLIBTitle"/>
        <w:outlineLvl w:val="0"/>
        <w:rPr>
          <w:noProof w:val="0"/>
          <w:lang w:val="en-GB"/>
        </w:rPr>
      </w:pPr>
      <w:r>
        <w:rPr>
          <w:noProof w:val="0"/>
          <w:lang w:val="en-GB"/>
        </w:rPr>
        <w:t xml:space="preserve">AST2000 Project </w:t>
      </w:r>
    </w:p>
    <w:p w14:paraId="56613B2C" w14:textId="77777777" w:rsidR="001B1094" w:rsidRPr="00B95F91" w:rsidRDefault="003F2274" w:rsidP="003D4D07">
      <w:pPr>
        <w:pStyle w:val="ISSLIBTitle"/>
        <w:outlineLvl w:val="0"/>
        <w:rPr>
          <w:noProof w:val="0"/>
          <w:lang w:val="en-GB"/>
        </w:rPr>
      </w:pPr>
      <w:r>
        <w:rPr>
          <w:noProof w:val="0"/>
          <w:lang w:val="en-GB"/>
        </w:rPr>
        <w:t xml:space="preserve">Simulating satellite launch, space </w:t>
      </w:r>
      <w:r w:rsidR="00A06313">
        <w:rPr>
          <w:noProof w:val="0"/>
          <w:lang w:val="en-GB"/>
        </w:rPr>
        <w:t>manoeuvring</w:t>
      </w:r>
      <w:r>
        <w:rPr>
          <w:noProof w:val="0"/>
          <w:lang w:val="en-GB"/>
        </w:rPr>
        <w:t xml:space="preserve"> and landing.</w:t>
      </w:r>
    </w:p>
    <w:p w14:paraId="6B27EF82" w14:textId="77777777" w:rsidR="0075327D" w:rsidRPr="0075327D" w:rsidRDefault="0075327D" w:rsidP="0075327D">
      <w:pPr>
        <w:pStyle w:val="NDMAuthor"/>
        <w:rPr>
          <w:noProof w:val="0"/>
          <w:lang w:val="nb-NO"/>
        </w:rPr>
      </w:pPr>
      <w:r w:rsidRPr="0075327D">
        <w:rPr>
          <w:noProof w:val="0"/>
          <w:lang w:val="nb-NO"/>
        </w:rPr>
        <w:t>Gabriel Sigurd Cabrera</w:t>
      </w:r>
      <w:r w:rsidRPr="0075327D">
        <w:rPr>
          <w:noProof w:val="0"/>
          <w:vertAlign w:val="superscript"/>
          <w:lang w:val="nb-NO"/>
        </w:rPr>
        <w:t>a</w:t>
      </w:r>
      <w:r w:rsidRPr="0075327D">
        <w:rPr>
          <w:noProof w:val="0"/>
          <w:lang w:val="nb-NO"/>
        </w:rPr>
        <w:t>, Anders Julton</w:t>
      </w:r>
      <w:r w:rsidRPr="0075327D">
        <w:rPr>
          <w:noProof w:val="0"/>
          <w:vertAlign w:val="superscript"/>
          <w:lang w:val="nb-NO"/>
        </w:rPr>
        <w:t>b</w:t>
      </w:r>
    </w:p>
    <w:p w14:paraId="761C36F9" w14:textId="77777777" w:rsidR="0075327D" w:rsidRPr="0075327D" w:rsidRDefault="0075327D" w:rsidP="0075327D">
      <w:pPr>
        <w:pStyle w:val="NDMAffiliation"/>
        <w:rPr>
          <w:noProof w:val="0"/>
          <w:lang w:val="nb-NO"/>
        </w:rPr>
      </w:pPr>
      <w:r w:rsidRPr="0075327D">
        <w:rPr>
          <w:noProof w:val="0"/>
          <w:vertAlign w:val="superscript"/>
          <w:lang w:val="nb-NO"/>
        </w:rPr>
        <w:t>a</w:t>
      </w:r>
      <w:r w:rsidRPr="0075327D">
        <w:rPr>
          <w:noProof w:val="0"/>
          <w:lang w:val="nb-NO"/>
        </w:rPr>
        <w:t>Student at Universitetet i Oslo</w:t>
      </w:r>
    </w:p>
    <w:p w14:paraId="3375EC43" w14:textId="77777777" w:rsidR="0075327D" w:rsidRPr="0075327D" w:rsidRDefault="0075327D" w:rsidP="0075327D">
      <w:pPr>
        <w:pStyle w:val="NDMAffiliation"/>
        <w:rPr>
          <w:noProof w:val="0"/>
          <w:lang w:val="nb-NO"/>
        </w:rPr>
      </w:pPr>
      <w:r w:rsidRPr="0075327D">
        <w:rPr>
          <w:noProof w:val="0"/>
          <w:vertAlign w:val="superscript"/>
          <w:lang w:val="nb-NO"/>
        </w:rPr>
        <w:t>b</w:t>
      </w:r>
      <w:r w:rsidRPr="0075327D">
        <w:rPr>
          <w:noProof w:val="0"/>
          <w:lang w:val="nb-NO"/>
        </w:rPr>
        <w:t>Student at Universitetet i Oslo</w:t>
      </w:r>
    </w:p>
    <w:p w14:paraId="4DF59F47" w14:textId="77777777" w:rsidR="00A8503B" w:rsidRPr="0075327D" w:rsidRDefault="00A8503B" w:rsidP="0075327D">
      <w:pPr>
        <w:pStyle w:val="NDMAffiliation"/>
        <w:rPr>
          <w:noProof w:val="0"/>
          <w:lang w:val="nb-NO"/>
        </w:rPr>
      </w:pPr>
    </w:p>
    <w:p w14:paraId="62EC57EF" w14:textId="77777777" w:rsidR="001B1094" w:rsidRPr="0047190E" w:rsidRDefault="001B1094" w:rsidP="00DF2FC8">
      <w:pPr>
        <w:pStyle w:val="ISSLIBAbstracttitle"/>
        <w:outlineLvl w:val="0"/>
        <w:rPr>
          <w:lang w:val="nb-NO"/>
        </w:rPr>
      </w:pPr>
      <w:r w:rsidRPr="0047190E">
        <w:rPr>
          <w:lang w:val="nb-NO"/>
        </w:rPr>
        <w:t>ABSTRACT</w:t>
      </w:r>
    </w:p>
    <w:p w14:paraId="1FF6504E" w14:textId="77777777" w:rsidR="00CE1DBA" w:rsidRDefault="0047190E" w:rsidP="0047190E">
      <w:pPr>
        <w:pStyle w:val="ISSLIBAbstract"/>
        <w:rPr>
          <w:noProof w:val="0"/>
          <w:lang w:val="en-GB"/>
        </w:rPr>
      </w:pPr>
      <w:r>
        <w:rPr>
          <w:noProof w:val="0"/>
          <w:lang w:val="en-GB"/>
        </w:rPr>
        <w:t>The goal of this project is to simulate launching a satellite from our home planet in a semi-randomly generated solar system, manoeuvring it into orbit and landing the satellite on a</w:t>
      </w:r>
      <w:r>
        <w:rPr>
          <w:noProof w:val="0"/>
          <w:lang w:val="en-GB"/>
        </w:rPr>
        <w:t xml:space="preserve"> different</w:t>
      </w:r>
      <w:r>
        <w:rPr>
          <w:noProof w:val="0"/>
          <w:lang w:val="en-GB"/>
        </w:rPr>
        <w:t xml:space="preserve"> planet of choice in the same solar system</w:t>
      </w:r>
      <w:r>
        <w:rPr>
          <w:noProof w:val="0"/>
          <w:lang w:val="en-GB"/>
        </w:rPr>
        <w:t xml:space="preserve">. </w:t>
      </w:r>
      <w:r w:rsidR="0075327D">
        <w:rPr>
          <w:noProof w:val="0"/>
          <w:lang w:val="en-GB"/>
        </w:rPr>
        <w:t xml:space="preserve">Using numerical and analytical calculations, with a set of assumptions and simplifications, the projects main goal is to make a </w:t>
      </w:r>
      <w:r w:rsidR="00CE1DBA">
        <w:rPr>
          <w:noProof w:val="0"/>
          <w:lang w:val="en-GB"/>
        </w:rPr>
        <w:t>program capable of simulating each step of the journey. The final program was able to take any solar system as input and simulating landing the satellite on any planet of choice within the solar system.</w:t>
      </w:r>
    </w:p>
    <w:p w14:paraId="47738A11" w14:textId="77777777" w:rsidR="00A06313" w:rsidRDefault="0075327D" w:rsidP="0047190E">
      <w:pPr>
        <w:pStyle w:val="ISSLIBAbstract"/>
        <w:rPr>
          <w:noProof w:val="0"/>
          <w:lang w:val="en-GB"/>
        </w:rPr>
      </w:pPr>
      <w:r>
        <w:rPr>
          <w:noProof w:val="0"/>
          <w:lang w:val="en-GB"/>
        </w:rPr>
        <w:t xml:space="preserve"> </w:t>
      </w:r>
    </w:p>
    <w:p w14:paraId="36847DD3" w14:textId="77777777" w:rsidR="00CE1DBA" w:rsidRPr="00B95F91" w:rsidRDefault="00CE1DBA" w:rsidP="00CE1DBA">
      <w:pPr>
        <w:pStyle w:val="NDMKeywordtitle"/>
        <w:rPr>
          <w:noProof w:val="0"/>
          <w:lang w:val="en-GB"/>
        </w:rPr>
      </w:pPr>
      <w:r w:rsidRPr="00B95F91">
        <w:rPr>
          <w:noProof w:val="0"/>
          <w:lang w:val="en-GB"/>
        </w:rPr>
        <w:t>Keywords</w:t>
      </w:r>
    </w:p>
    <w:p w14:paraId="13DBE4B7" w14:textId="77777777" w:rsidR="00CE1DBA" w:rsidRPr="00B95F91" w:rsidRDefault="00CE1DBA" w:rsidP="00CE1DBA">
      <w:pPr>
        <w:pStyle w:val="NDMKeywords"/>
        <w:rPr>
          <w:noProof w:val="0"/>
          <w:lang w:val="en-GB"/>
        </w:rPr>
      </w:pPr>
      <w:r>
        <w:rPr>
          <w:noProof w:val="0"/>
          <w:lang w:val="en-GB"/>
        </w:rPr>
        <w:t>Space flight; simulation; numerical calculations</w:t>
      </w:r>
      <w:r w:rsidRPr="00B95F91">
        <w:rPr>
          <w:noProof w:val="0"/>
          <w:lang w:val="en-GB"/>
        </w:rPr>
        <w:t>.</w:t>
      </w:r>
    </w:p>
    <w:p w14:paraId="75E20AE2" w14:textId="77777777" w:rsidR="00CE1DBA" w:rsidRPr="0047190E" w:rsidRDefault="00CE1DBA" w:rsidP="0047190E">
      <w:pPr>
        <w:pStyle w:val="ISSLIBAbstract"/>
        <w:rPr>
          <w:lang w:val="en-GB"/>
        </w:rPr>
      </w:pPr>
    </w:p>
    <w:p w14:paraId="7BC86819" w14:textId="77777777" w:rsidR="0029110E" w:rsidRPr="00B95F91" w:rsidRDefault="0029110E" w:rsidP="00763DBA">
      <w:pPr>
        <w:pStyle w:val="ISSLIBNormal"/>
        <w:rPr>
          <w:noProof w:val="0"/>
          <w:lang w:val="en-GB"/>
        </w:rPr>
      </w:pPr>
    </w:p>
    <w:p w14:paraId="524E8BC7" w14:textId="77777777" w:rsidR="00D37E6F" w:rsidRDefault="00CE1DBA" w:rsidP="00DF2FC8">
      <w:pPr>
        <w:pStyle w:val="ISSLIBHeading1"/>
        <w:outlineLvl w:val="0"/>
        <w:rPr>
          <w:noProof w:val="0"/>
          <w:lang w:val="en-GB"/>
        </w:rPr>
      </w:pPr>
      <w:r>
        <w:rPr>
          <w:noProof w:val="0"/>
          <w:lang w:val="en-GB"/>
        </w:rPr>
        <w:t>1</w:t>
      </w:r>
      <w:r w:rsidR="00E554B2">
        <w:rPr>
          <w:noProof w:val="0"/>
          <w:lang w:val="en-GB"/>
        </w:rPr>
        <w:t xml:space="preserve">. </w:t>
      </w:r>
      <w:r>
        <w:rPr>
          <w:noProof w:val="0"/>
          <w:lang w:val="en-GB"/>
        </w:rPr>
        <w:t>Introduction</w:t>
      </w:r>
    </w:p>
    <w:p w14:paraId="2A554582" w14:textId="77777777" w:rsidR="00CE1DBA" w:rsidRDefault="00CE1DBA" w:rsidP="00CE1DBA">
      <w:pPr>
        <w:pStyle w:val="ISSLIBAbstract"/>
        <w:rPr>
          <w:lang w:val="en-GB"/>
        </w:rPr>
      </w:pPr>
    </w:p>
    <w:p w14:paraId="24585B81" w14:textId="77777777" w:rsidR="00CE1DBA" w:rsidRDefault="00CE1DBA" w:rsidP="00CE1DBA">
      <w:pPr>
        <w:pStyle w:val="ISSLIBAbstract"/>
        <w:ind w:left="0"/>
        <w:rPr>
          <w:noProof w:val="0"/>
          <w:lang w:val="en-GB"/>
        </w:rPr>
      </w:pPr>
      <w:r>
        <w:rPr>
          <w:noProof w:val="0"/>
          <w:lang w:val="en-GB"/>
        </w:rPr>
        <w:t xml:space="preserve">Space flight require a lot of precise and complex calculations, with many variables to consider. </w:t>
      </w:r>
      <w:r>
        <w:rPr>
          <w:noProof w:val="0"/>
          <w:lang w:val="en-GB"/>
        </w:rPr>
        <w:t xml:space="preserve">The size and radius of the planet you are launching from will affect the </w:t>
      </w:r>
      <w:r w:rsidR="00AF6ADA">
        <w:rPr>
          <w:noProof w:val="0"/>
          <w:lang w:val="en-GB"/>
        </w:rPr>
        <w:t>needed power</w:t>
      </w:r>
      <w:r>
        <w:rPr>
          <w:noProof w:val="0"/>
          <w:lang w:val="en-GB"/>
        </w:rPr>
        <w:t xml:space="preserve"> of your booster rockets and amount of fuel needed to reach solar orbit. </w:t>
      </w:r>
      <w:r w:rsidR="00AF6ADA">
        <w:rPr>
          <w:noProof w:val="0"/>
          <w:lang w:val="en-GB"/>
        </w:rPr>
        <w:t>In solar orbit, the mass of the planets in the solar system, the mass of the sun and the distances between the satellite and these bodies will *affect the forces working on the satellite. When landing the satellite, planet size and radius will again have to be considered to determine the size of the landing parachute and reverse boosters.</w:t>
      </w:r>
    </w:p>
    <w:p w14:paraId="6CBB1E15" w14:textId="77777777" w:rsidR="00AF6ADA" w:rsidRDefault="00AF6ADA" w:rsidP="00CE1DBA">
      <w:pPr>
        <w:pStyle w:val="ISSLIBAbstract"/>
        <w:ind w:left="0"/>
        <w:rPr>
          <w:noProof w:val="0"/>
          <w:lang w:val="en-GB"/>
        </w:rPr>
      </w:pPr>
    </w:p>
    <w:p w14:paraId="617DEAA3" w14:textId="77777777" w:rsidR="00AF6ADA" w:rsidRDefault="00AF6ADA" w:rsidP="00CE1DBA">
      <w:pPr>
        <w:pStyle w:val="ISSLIBAbstract"/>
        <w:ind w:left="0"/>
        <w:rPr>
          <w:noProof w:val="0"/>
          <w:lang w:val="en-GB"/>
        </w:rPr>
      </w:pPr>
      <w:r>
        <w:rPr>
          <w:noProof w:val="0"/>
          <w:lang w:val="en-GB"/>
        </w:rPr>
        <w:t>A realistic space launch, flight and landing are far too complex for the methods used in this project. Realistically, numerous variables would have to be considered i.e weather conditions at launch</w:t>
      </w:r>
      <w:r w:rsidR="00A65123">
        <w:rPr>
          <w:noProof w:val="0"/>
          <w:lang w:val="en-GB"/>
        </w:rPr>
        <w:t xml:space="preserve">, gravitational forces from moons, …. To make the project doable* in the time span and resources we’re allotted, we will make simplifications to our solar system model. </w:t>
      </w:r>
    </w:p>
    <w:p w14:paraId="369F5558" w14:textId="77777777" w:rsidR="00A65123" w:rsidRDefault="00A65123" w:rsidP="00CE1DBA">
      <w:pPr>
        <w:pStyle w:val="ISSLIBAbstract"/>
        <w:ind w:left="0"/>
        <w:rPr>
          <w:noProof w:val="0"/>
          <w:lang w:val="en-GB"/>
        </w:rPr>
      </w:pPr>
      <w:r>
        <w:rPr>
          <w:noProof w:val="0"/>
          <w:lang w:val="en-GB"/>
        </w:rPr>
        <w:tab/>
      </w:r>
    </w:p>
    <w:p w14:paraId="1999DA8D" w14:textId="77777777" w:rsidR="00A65123" w:rsidRDefault="00A65123" w:rsidP="00CE1DBA">
      <w:pPr>
        <w:pStyle w:val="ISSLIBAbstract"/>
        <w:ind w:left="0"/>
        <w:rPr>
          <w:noProof w:val="0"/>
          <w:lang w:val="en-GB"/>
        </w:rPr>
      </w:pPr>
      <w:r>
        <w:rPr>
          <w:noProof w:val="0"/>
          <w:lang w:val="en-GB"/>
        </w:rPr>
        <w:t xml:space="preserve">The project will be split up into 10 parts with different milestones. </w:t>
      </w:r>
    </w:p>
    <w:p w14:paraId="3E6214EF" w14:textId="77777777" w:rsidR="00A65123" w:rsidRDefault="00A65123" w:rsidP="00CE1DBA">
      <w:pPr>
        <w:pStyle w:val="ISSLIBAbstract"/>
        <w:ind w:left="0"/>
        <w:rPr>
          <w:noProof w:val="0"/>
          <w:lang w:val="en-GB"/>
        </w:rPr>
      </w:pPr>
      <w:bookmarkStart w:id="0" w:name="_GoBack"/>
      <w:bookmarkEnd w:id="0"/>
    </w:p>
    <w:p w14:paraId="53C9FA20" w14:textId="77777777" w:rsidR="00A65123" w:rsidRDefault="00A65123" w:rsidP="00CE1DBA">
      <w:pPr>
        <w:pStyle w:val="ISSLIBAbstract"/>
        <w:ind w:left="0"/>
      </w:pPr>
      <w:r>
        <w:t xml:space="preserve">1. </w:t>
      </w:r>
      <w:r>
        <w:t>The first part will consist of simulating a simplified rocket engine. The purpose of this part is to calculate the needed size of the rocket engine and the amount of fuel needed to reach our final goal.</w:t>
      </w:r>
    </w:p>
    <w:p w14:paraId="068D8DA6" w14:textId="77777777" w:rsidR="00A65123" w:rsidRDefault="00A65123" w:rsidP="00CE1DBA">
      <w:pPr>
        <w:pStyle w:val="ISSLIBAbstract"/>
        <w:ind w:left="0"/>
      </w:pPr>
    </w:p>
    <w:p w14:paraId="7F7FBB9E" w14:textId="77777777" w:rsidR="00A65123" w:rsidRPr="00A65123" w:rsidRDefault="00A65123" w:rsidP="00CE1DBA">
      <w:pPr>
        <w:pStyle w:val="ISSLIBAbstract"/>
        <w:ind w:left="0"/>
        <w:rPr>
          <w:i/>
        </w:rPr>
      </w:pPr>
      <w:r w:rsidRPr="00A65123">
        <w:rPr>
          <w:i/>
        </w:rPr>
        <w:t xml:space="preserve">In the first part you are going to simulate a simplified rocket engine to help you calculate the amount of fuel your are going to need to boost the rocket to the required location. </w:t>
      </w:r>
    </w:p>
    <w:p w14:paraId="624DA3F1" w14:textId="77777777" w:rsidR="00A65123" w:rsidRDefault="00A65123" w:rsidP="00CE1DBA">
      <w:pPr>
        <w:pStyle w:val="ISSLIBAbstract"/>
        <w:ind w:left="0"/>
      </w:pPr>
    </w:p>
    <w:p w14:paraId="57974504" w14:textId="77777777" w:rsidR="00A65123" w:rsidRDefault="00A65123" w:rsidP="00CE1DBA">
      <w:pPr>
        <w:pStyle w:val="ISSLIBAbstract"/>
        <w:ind w:left="0"/>
      </w:pPr>
      <w:r>
        <w:t xml:space="preserve">2. </w:t>
      </w:r>
      <w:r>
        <w:t>In the second part we will calculate planet orbits and visualize the solar system through a premade 3D-viewer.</w:t>
      </w:r>
    </w:p>
    <w:p w14:paraId="613F9CF1" w14:textId="77777777" w:rsidR="00A65123" w:rsidRDefault="00A65123" w:rsidP="00CE1DBA">
      <w:pPr>
        <w:pStyle w:val="ISSLIBAbstract"/>
        <w:ind w:left="0"/>
      </w:pPr>
    </w:p>
    <w:p w14:paraId="6074B85E" w14:textId="77777777" w:rsidR="00A65123" w:rsidRPr="00A65123" w:rsidRDefault="00A65123" w:rsidP="00CE1DBA">
      <w:pPr>
        <w:pStyle w:val="ISSLIBAbstract"/>
        <w:ind w:left="0"/>
        <w:rPr>
          <w:i/>
        </w:rPr>
      </w:pPr>
      <w:r w:rsidRPr="00A65123">
        <w:rPr>
          <w:i/>
        </w:rPr>
        <w:t xml:space="preserve">In the second part you will calculate the orbits of all the planets in your star system and visualize the movement. </w:t>
      </w:r>
    </w:p>
    <w:p w14:paraId="78D1E0C9" w14:textId="77777777" w:rsidR="00A65123" w:rsidRDefault="00A65123" w:rsidP="00CE1DBA">
      <w:pPr>
        <w:pStyle w:val="ISSLIBAbstract"/>
        <w:ind w:left="0"/>
      </w:pPr>
    </w:p>
    <w:p w14:paraId="26A97BC7" w14:textId="77777777" w:rsidR="00A65123" w:rsidRDefault="00A65123" w:rsidP="00CE1DBA">
      <w:pPr>
        <w:pStyle w:val="ISSLIBAbstract"/>
        <w:ind w:left="0"/>
      </w:pPr>
      <w:r>
        <w:lastRenderedPageBreak/>
        <w:t xml:space="preserve">3. </w:t>
      </w:r>
      <w:r>
        <w:t xml:space="preserve">Successfully calculating the trajectory of the satelitte from our home planet to the chosen planet will be the milsetone of the third part. </w:t>
      </w:r>
      <w:r w:rsidR="00A412FF">
        <w:t>We will also calculate the boosts needed to navigate the satellite to the destination.</w:t>
      </w:r>
    </w:p>
    <w:p w14:paraId="4EFE4567" w14:textId="77777777" w:rsidR="00A65123" w:rsidRDefault="00A65123" w:rsidP="00CE1DBA">
      <w:pPr>
        <w:pStyle w:val="ISSLIBAbstract"/>
        <w:ind w:left="0"/>
      </w:pPr>
    </w:p>
    <w:p w14:paraId="0BB95E88" w14:textId="77777777" w:rsidR="00A65123" w:rsidRPr="00A65123" w:rsidRDefault="00A65123" w:rsidP="00CE1DBA">
      <w:pPr>
        <w:pStyle w:val="ISSLIBAbstract"/>
        <w:ind w:left="0"/>
        <w:rPr>
          <w:i/>
        </w:rPr>
      </w:pPr>
      <w:r w:rsidRPr="00A65123">
        <w:rPr>
          <w:i/>
        </w:rPr>
        <w:t xml:space="preserve">In the third part you will calculate the trajectory of the satellite from your home planet to your chosen destination. You will also try to find out what instructions to give to the satellite so that it can reach the planet that you want to visit. </w:t>
      </w:r>
    </w:p>
    <w:p w14:paraId="616C4046" w14:textId="77777777" w:rsidR="00A65123" w:rsidRDefault="00A65123" w:rsidP="00CE1DBA">
      <w:pPr>
        <w:pStyle w:val="ISSLIBAbstract"/>
        <w:ind w:left="0"/>
      </w:pPr>
    </w:p>
    <w:p w14:paraId="10EAB877" w14:textId="77777777" w:rsidR="00A412FF" w:rsidRDefault="00A65123" w:rsidP="00CE1DBA">
      <w:pPr>
        <w:pStyle w:val="ISSLIBAbstract"/>
        <w:ind w:left="0"/>
      </w:pPr>
      <w:r>
        <w:t xml:space="preserve">4. </w:t>
      </w:r>
      <w:r w:rsidR="00A412FF">
        <w:t>The fourth part will consists of making a program that lets the satelitte determine its location and velocity</w:t>
      </w:r>
    </w:p>
    <w:p w14:paraId="17B36A73" w14:textId="77777777" w:rsidR="00A412FF" w:rsidRDefault="00A412FF" w:rsidP="00CE1DBA">
      <w:pPr>
        <w:pStyle w:val="ISSLIBAbstract"/>
        <w:ind w:left="0"/>
      </w:pPr>
    </w:p>
    <w:p w14:paraId="5907809D" w14:textId="77777777" w:rsidR="00A65123" w:rsidRPr="00A412FF" w:rsidRDefault="00A65123" w:rsidP="00CE1DBA">
      <w:pPr>
        <w:pStyle w:val="ISSLIBAbstract"/>
        <w:ind w:left="0"/>
        <w:rPr>
          <w:i/>
        </w:rPr>
      </w:pPr>
      <w:r w:rsidRPr="00A412FF">
        <w:rPr>
          <w:i/>
        </w:rPr>
        <w:t xml:space="preserve">In the fourth part you will write the software to allow the satellite to look around and orient itself to find out where it is and what it’s velocity is. </w:t>
      </w:r>
    </w:p>
    <w:p w14:paraId="0FDDE1C7" w14:textId="77777777" w:rsidR="00A412FF" w:rsidRDefault="00A412FF" w:rsidP="00CE1DBA">
      <w:pPr>
        <w:pStyle w:val="ISSLIBAbstract"/>
        <w:ind w:left="0"/>
      </w:pPr>
    </w:p>
    <w:p w14:paraId="4E2B417F" w14:textId="77777777" w:rsidR="00A412FF" w:rsidRDefault="00A412FF" w:rsidP="00CE1DBA">
      <w:pPr>
        <w:pStyle w:val="ISSLIBAbstract"/>
        <w:ind w:left="0"/>
      </w:pPr>
    </w:p>
    <w:p w14:paraId="6C7C736F" w14:textId="77777777" w:rsidR="00A412FF" w:rsidRDefault="00A65123" w:rsidP="00CE1DBA">
      <w:pPr>
        <w:pStyle w:val="ISSLIBAbstract"/>
        <w:ind w:left="0"/>
      </w:pPr>
      <w:r>
        <w:t xml:space="preserve">5. </w:t>
      </w:r>
    </w:p>
    <w:p w14:paraId="7D656268" w14:textId="77777777" w:rsidR="00A412FF" w:rsidRDefault="00A412FF" w:rsidP="00CE1DBA">
      <w:pPr>
        <w:pStyle w:val="ISSLIBAbstract"/>
        <w:ind w:left="0"/>
      </w:pPr>
    </w:p>
    <w:p w14:paraId="357D1E00" w14:textId="77777777" w:rsidR="00A65123" w:rsidRPr="00A412FF" w:rsidRDefault="00A65123" w:rsidP="00CE1DBA">
      <w:pPr>
        <w:pStyle w:val="ISSLIBAbstract"/>
        <w:ind w:left="0"/>
        <w:rPr>
          <w:i/>
        </w:rPr>
      </w:pPr>
      <w:r w:rsidRPr="00A412FF">
        <w:rPr>
          <w:i/>
        </w:rPr>
        <w:t>In the fifth part you will send the real satellite on its way. You will use the software you made in part 4 to check and correct the calculations that you did in part 2 and 3 along the w</w:t>
      </w:r>
      <w:r w:rsidR="00A412FF" w:rsidRPr="00A412FF">
        <w:rPr>
          <w:i/>
        </w:rPr>
        <w:t xml:space="preserve">ay to your destination. </w:t>
      </w:r>
      <w:r w:rsidRPr="00A412FF">
        <w:rPr>
          <w:i/>
        </w:rPr>
        <w:t xml:space="preserve"> </w:t>
      </w:r>
    </w:p>
    <w:p w14:paraId="1BF4C756" w14:textId="77777777" w:rsidR="00A65123" w:rsidRDefault="00A65123" w:rsidP="00CE1DBA">
      <w:pPr>
        <w:pStyle w:val="ISSLIBAbstract"/>
        <w:ind w:left="0"/>
      </w:pPr>
    </w:p>
    <w:p w14:paraId="188FDFD9" w14:textId="77777777" w:rsidR="00A412FF" w:rsidRDefault="00A65123" w:rsidP="00CE1DBA">
      <w:pPr>
        <w:pStyle w:val="ISSLIBAbstract"/>
        <w:ind w:left="0"/>
      </w:pPr>
      <w:r>
        <w:t xml:space="preserve">6. </w:t>
      </w:r>
    </w:p>
    <w:p w14:paraId="628B44BF" w14:textId="77777777" w:rsidR="00A412FF" w:rsidRDefault="00A412FF" w:rsidP="00CE1DBA">
      <w:pPr>
        <w:pStyle w:val="ISSLIBAbstract"/>
        <w:ind w:left="0"/>
      </w:pPr>
    </w:p>
    <w:p w14:paraId="13D94714" w14:textId="77777777" w:rsidR="00A65123" w:rsidRPr="00A412FF" w:rsidRDefault="00A65123" w:rsidP="00CE1DBA">
      <w:pPr>
        <w:pStyle w:val="ISSLIBAbstract"/>
        <w:ind w:left="0"/>
        <w:rPr>
          <w:i/>
        </w:rPr>
      </w:pPr>
      <w:r w:rsidRPr="00A412FF">
        <w:rPr>
          <w:i/>
        </w:rPr>
        <w:t xml:space="preserve">Once you have reached the intended planet, part 6 will consist of going into a very low orbit above the planet and taking photographs of the surface. You will then choose a nice spot to land. </w:t>
      </w:r>
    </w:p>
    <w:p w14:paraId="11888F21" w14:textId="77777777" w:rsidR="00A65123" w:rsidRDefault="00A65123" w:rsidP="00CE1DBA">
      <w:pPr>
        <w:pStyle w:val="ISSLIBAbstract"/>
        <w:ind w:left="0"/>
      </w:pPr>
    </w:p>
    <w:p w14:paraId="3EE795B1" w14:textId="77777777" w:rsidR="00A412FF" w:rsidRDefault="00A65123" w:rsidP="00CE1DBA">
      <w:pPr>
        <w:pStyle w:val="ISSLIBAbstract"/>
        <w:ind w:left="0"/>
      </w:pPr>
      <w:r>
        <w:t xml:space="preserve">7. </w:t>
      </w:r>
    </w:p>
    <w:p w14:paraId="556683B0" w14:textId="77777777" w:rsidR="00A412FF" w:rsidRDefault="00A412FF" w:rsidP="00CE1DBA">
      <w:pPr>
        <w:pStyle w:val="ISSLIBAbstract"/>
        <w:ind w:left="0"/>
      </w:pPr>
    </w:p>
    <w:p w14:paraId="58D6CF5A" w14:textId="77777777" w:rsidR="00A65123" w:rsidRPr="00A412FF" w:rsidRDefault="00A65123" w:rsidP="00CE1DBA">
      <w:pPr>
        <w:pStyle w:val="ISSLIBAbstract"/>
        <w:ind w:left="0"/>
        <w:rPr>
          <w:i/>
        </w:rPr>
      </w:pPr>
      <w:r w:rsidRPr="00A412FF">
        <w:rPr>
          <w:i/>
        </w:rPr>
        <w:t xml:space="preserve">In the last part of the satellite project, you will be launching the lander module from your satellite and try to land it safely on the surface of the planet. </w:t>
      </w:r>
    </w:p>
    <w:p w14:paraId="43DD966C" w14:textId="77777777" w:rsidR="00A65123" w:rsidRDefault="00A65123" w:rsidP="00CE1DBA">
      <w:pPr>
        <w:pStyle w:val="ISSLIBAbstract"/>
        <w:ind w:left="0"/>
      </w:pPr>
    </w:p>
    <w:p w14:paraId="26E08833" w14:textId="77777777" w:rsidR="00A412FF" w:rsidRDefault="00A65123" w:rsidP="00CE1DBA">
      <w:pPr>
        <w:pStyle w:val="ISSLIBAbstract"/>
        <w:ind w:left="0"/>
      </w:pPr>
      <w:r>
        <w:t xml:space="preserve">8. </w:t>
      </w:r>
    </w:p>
    <w:p w14:paraId="0ED5D3A3" w14:textId="77777777" w:rsidR="00A412FF" w:rsidRDefault="00A412FF" w:rsidP="00CE1DBA">
      <w:pPr>
        <w:pStyle w:val="ISSLIBAbstract"/>
        <w:ind w:left="0"/>
      </w:pPr>
    </w:p>
    <w:p w14:paraId="3C24D627" w14:textId="77777777" w:rsidR="00A65123" w:rsidRPr="00A412FF" w:rsidRDefault="00A65123" w:rsidP="00CE1DBA">
      <w:pPr>
        <w:pStyle w:val="ISSLIBAbstract"/>
        <w:ind w:left="0"/>
        <w:rPr>
          <w:i/>
        </w:rPr>
      </w:pPr>
      <w:r w:rsidRPr="00A412FF">
        <w:rPr>
          <w:i/>
        </w:rPr>
        <w:t xml:space="preserve">In this part you will explore you planet and other parts of the universe with near-light-speed. Here you should collaborate with another student/group where each of you will see events from different frames of reference. </w:t>
      </w:r>
    </w:p>
    <w:p w14:paraId="6C386A03" w14:textId="77777777" w:rsidR="00A65123" w:rsidRDefault="00A65123" w:rsidP="00CE1DBA">
      <w:pPr>
        <w:pStyle w:val="ISSLIBAbstract"/>
        <w:ind w:left="0"/>
      </w:pPr>
    </w:p>
    <w:p w14:paraId="4B47D8BE" w14:textId="77777777" w:rsidR="00A412FF" w:rsidRDefault="00A65123" w:rsidP="00CE1DBA">
      <w:pPr>
        <w:pStyle w:val="ISSLIBAbstract"/>
        <w:ind w:left="0"/>
      </w:pPr>
      <w:r>
        <w:t xml:space="preserve">9. </w:t>
      </w:r>
    </w:p>
    <w:p w14:paraId="1E52E158" w14:textId="77777777" w:rsidR="00A412FF" w:rsidRDefault="00A412FF" w:rsidP="00CE1DBA">
      <w:pPr>
        <w:pStyle w:val="ISSLIBAbstract"/>
        <w:ind w:left="0"/>
      </w:pPr>
    </w:p>
    <w:p w14:paraId="6C9BAB28" w14:textId="77777777" w:rsidR="00A65123" w:rsidRPr="00A412FF" w:rsidRDefault="00A65123" w:rsidP="00CE1DBA">
      <w:pPr>
        <w:pStyle w:val="ISSLIBAbstract"/>
        <w:ind w:left="0"/>
        <w:rPr>
          <w:i/>
        </w:rPr>
      </w:pPr>
      <w:r w:rsidRPr="00A412FF">
        <w:rPr>
          <w:i/>
        </w:rPr>
        <w:t xml:space="preserve">In this part you will be travelling to a black hole and together with another student/group you will make experiments close to the event horizon of the black hole. </w:t>
      </w:r>
    </w:p>
    <w:p w14:paraId="2B021498" w14:textId="77777777" w:rsidR="00A65123" w:rsidRDefault="00A65123" w:rsidP="00CE1DBA">
      <w:pPr>
        <w:pStyle w:val="ISSLIBAbstract"/>
        <w:ind w:left="0"/>
      </w:pPr>
    </w:p>
    <w:p w14:paraId="09DCD6D3" w14:textId="77777777" w:rsidR="00A412FF" w:rsidRDefault="00A65123" w:rsidP="00CE1DBA">
      <w:pPr>
        <w:pStyle w:val="ISSLIBAbstract"/>
        <w:ind w:left="0"/>
      </w:pPr>
      <w:r>
        <w:t xml:space="preserve">10. </w:t>
      </w:r>
    </w:p>
    <w:p w14:paraId="782A1AB1" w14:textId="77777777" w:rsidR="00A412FF" w:rsidRDefault="00A412FF" w:rsidP="00CE1DBA">
      <w:pPr>
        <w:pStyle w:val="ISSLIBAbstract"/>
        <w:ind w:left="0"/>
      </w:pPr>
    </w:p>
    <w:p w14:paraId="024EE16E" w14:textId="77777777" w:rsidR="00A65123" w:rsidRPr="00A412FF" w:rsidRDefault="00A65123" w:rsidP="00CE1DBA">
      <w:pPr>
        <w:pStyle w:val="ISSLIBAbstract"/>
        <w:ind w:left="0"/>
        <w:rPr>
          <w:i/>
          <w:noProof w:val="0"/>
          <w:lang w:val="en-GB"/>
        </w:rPr>
      </w:pPr>
      <w:r w:rsidRPr="00A412FF">
        <w:rPr>
          <w:i/>
        </w:rPr>
        <w:t>In this final part you will return to your solar system and explore your star</w:t>
      </w:r>
    </w:p>
    <w:p w14:paraId="272AE672" w14:textId="77777777" w:rsidR="00AF6ADA" w:rsidRDefault="00AF6ADA" w:rsidP="00CE1DBA">
      <w:pPr>
        <w:pStyle w:val="ISSLIBAbstract"/>
        <w:ind w:left="0"/>
        <w:rPr>
          <w:noProof w:val="0"/>
          <w:lang w:val="en-GB"/>
        </w:rPr>
      </w:pPr>
    </w:p>
    <w:p w14:paraId="33D760B5" w14:textId="77777777" w:rsidR="00AF6ADA" w:rsidRDefault="00AF6ADA" w:rsidP="00CE1DBA">
      <w:pPr>
        <w:pStyle w:val="ISSLIBAbstract"/>
        <w:ind w:left="0"/>
        <w:rPr>
          <w:noProof w:val="0"/>
          <w:lang w:val="en-GB"/>
        </w:rPr>
      </w:pPr>
    </w:p>
    <w:p w14:paraId="68A5E08F" w14:textId="77777777" w:rsidR="00CE1DBA" w:rsidRDefault="00CE1DBA" w:rsidP="00CE1DBA">
      <w:pPr>
        <w:pStyle w:val="ISSLIBAbstract"/>
        <w:rPr>
          <w:lang w:val="en-GB"/>
        </w:rPr>
      </w:pPr>
    </w:p>
    <w:p w14:paraId="3EA4C1DD" w14:textId="77777777" w:rsidR="00CE1DBA" w:rsidRPr="00B95F91" w:rsidRDefault="00CE1DBA" w:rsidP="00DF2FC8">
      <w:pPr>
        <w:pStyle w:val="ISSLIBHeading1"/>
        <w:outlineLvl w:val="0"/>
        <w:rPr>
          <w:noProof w:val="0"/>
          <w:lang w:val="en-GB"/>
        </w:rPr>
      </w:pPr>
    </w:p>
    <w:p w14:paraId="51AE150C" w14:textId="77777777" w:rsidR="00A412FF" w:rsidRDefault="00CE1DBA" w:rsidP="00AF6ADA">
      <w:pPr>
        <w:pStyle w:val="ISSLIBHeading1"/>
        <w:tabs>
          <w:tab w:val="left" w:pos="6296"/>
        </w:tabs>
        <w:outlineLvl w:val="0"/>
        <w:rPr>
          <w:noProof w:val="0"/>
          <w:lang w:val="en-GB"/>
        </w:rPr>
      </w:pPr>
      <w:r>
        <w:rPr>
          <w:noProof w:val="0"/>
          <w:lang w:val="en-GB"/>
        </w:rPr>
        <w:t>2</w:t>
      </w:r>
      <w:r w:rsidR="00E554B2">
        <w:rPr>
          <w:noProof w:val="0"/>
          <w:lang w:val="en-GB"/>
        </w:rPr>
        <w:t xml:space="preserve">. </w:t>
      </w:r>
      <w:r>
        <w:rPr>
          <w:noProof w:val="0"/>
          <w:lang w:val="en-GB"/>
        </w:rPr>
        <w:t>Methods</w:t>
      </w:r>
    </w:p>
    <w:p w14:paraId="1E6A5E6E" w14:textId="77777777" w:rsidR="001B1094" w:rsidRPr="00B95F91" w:rsidRDefault="00A412FF" w:rsidP="00A412FF">
      <w:pPr>
        <w:pStyle w:val="ISSLIBAbstract"/>
        <w:rPr>
          <w:lang w:val="en-GB"/>
        </w:rPr>
      </w:pPr>
      <w:r>
        <w:rPr>
          <w:i/>
          <w:lang w:val="en-GB"/>
        </w:rPr>
        <w:t>The exercises of the different part written up. Equations, code.</w:t>
      </w:r>
      <w:r w:rsidR="00AF6ADA">
        <w:rPr>
          <w:lang w:val="en-GB"/>
        </w:rPr>
        <w:tab/>
      </w:r>
    </w:p>
    <w:p w14:paraId="71B5591B" w14:textId="77777777" w:rsidR="001B1094" w:rsidRPr="00B95F91" w:rsidRDefault="00CE1DBA" w:rsidP="00DF2FC8">
      <w:pPr>
        <w:pStyle w:val="ISSLIBHeading1"/>
        <w:outlineLvl w:val="0"/>
        <w:rPr>
          <w:noProof w:val="0"/>
          <w:lang w:val="en-GB"/>
        </w:rPr>
      </w:pPr>
      <w:r>
        <w:rPr>
          <w:noProof w:val="0"/>
          <w:lang w:val="en-GB"/>
        </w:rPr>
        <w:t>3</w:t>
      </w:r>
      <w:r w:rsidR="00E554B2">
        <w:rPr>
          <w:noProof w:val="0"/>
          <w:lang w:val="en-GB"/>
        </w:rPr>
        <w:t xml:space="preserve">. </w:t>
      </w:r>
      <w:r>
        <w:rPr>
          <w:noProof w:val="0"/>
          <w:lang w:val="en-GB"/>
        </w:rPr>
        <w:t>Results</w:t>
      </w:r>
    </w:p>
    <w:p w14:paraId="55285505" w14:textId="77777777" w:rsidR="001B1094" w:rsidRPr="00B95F91" w:rsidRDefault="00CE1DBA" w:rsidP="00DF2FC8">
      <w:pPr>
        <w:pStyle w:val="ISSLIBHeading1"/>
        <w:outlineLvl w:val="0"/>
        <w:rPr>
          <w:noProof w:val="0"/>
          <w:lang w:val="en-GB"/>
        </w:rPr>
      </w:pPr>
      <w:r>
        <w:rPr>
          <w:noProof w:val="0"/>
          <w:lang w:val="en-GB"/>
        </w:rPr>
        <w:t>4</w:t>
      </w:r>
      <w:r w:rsidR="00E554B2">
        <w:rPr>
          <w:noProof w:val="0"/>
          <w:lang w:val="en-GB"/>
        </w:rPr>
        <w:t xml:space="preserve">. </w:t>
      </w:r>
      <w:r w:rsidR="001B1094" w:rsidRPr="00B95F91">
        <w:rPr>
          <w:noProof w:val="0"/>
          <w:lang w:val="en-GB"/>
        </w:rPr>
        <w:t>Conclusion</w:t>
      </w:r>
      <w:r w:rsidR="00AF6ADA">
        <w:rPr>
          <w:noProof w:val="0"/>
          <w:lang w:val="en-GB"/>
        </w:rPr>
        <w:t>/Discussion</w:t>
      </w:r>
    </w:p>
    <w:p w14:paraId="07529688" w14:textId="77777777" w:rsidR="001B1094" w:rsidRPr="00B95F91" w:rsidRDefault="001B1094" w:rsidP="00DF2FC8">
      <w:pPr>
        <w:pStyle w:val="ISSLIBHeading1"/>
        <w:outlineLvl w:val="0"/>
        <w:rPr>
          <w:noProof w:val="0"/>
          <w:lang w:val="en-GB"/>
        </w:rPr>
      </w:pPr>
      <w:r w:rsidRPr="00B95F91">
        <w:rPr>
          <w:noProof w:val="0"/>
          <w:lang w:val="en-GB"/>
        </w:rPr>
        <w:t>REFERENCES</w:t>
      </w:r>
    </w:p>
    <w:p w14:paraId="0665A099" w14:textId="77777777" w:rsidR="001B1094" w:rsidRPr="00B95F91" w:rsidRDefault="001B1094" w:rsidP="001B1094">
      <w:pPr>
        <w:pStyle w:val="ISSLIBReferences"/>
        <w:rPr>
          <w:noProof w:val="0"/>
          <w:lang w:val="en-GB"/>
        </w:rPr>
      </w:pPr>
      <w:r w:rsidRPr="00B95F91">
        <w:rPr>
          <w:noProof w:val="0"/>
          <w:lang w:val="en-GB"/>
        </w:rPr>
        <w:t xml:space="preserve">Agarwal, R. &amp; Karahanna, E. (2000) Time Flies when You're having Fun: Cognitive Absorption and Beliefs about Information Technology Usage, </w:t>
      </w:r>
      <w:r w:rsidRPr="00B95F91">
        <w:rPr>
          <w:i/>
          <w:noProof w:val="0"/>
          <w:lang w:val="en-GB"/>
        </w:rPr>
        <w:t>MIS Quarterly</w:t>
      </w:r>
      <w:r w:rsidRPr="00B95F91">
        <w:rPr>
          <w:noProof w:val="0"/>
          <w:lang w:val="en-GB"/>
        </w:rPr>
        <w:t>, 24, 4, 665-694.</w:t>
      </w:r>
    </w:p>
    <w:p w14:paraId="03CEC21C" w14:textId="77777777" w:rsidR="001B1094" w:rsidRPr="00B95F91" w:rsidRDefault="001B1094" w:rsidP="001B1094">
      <w:pPr>
        <w:pStyle w:val="ISSLIBReferences"/>
        <w:rPr>
          <w:noProof w:val="0"/>
          <w:lang w:val="en-GB"/>
        </w:rPr>
      </w:pPr>
      <w:r w:rsidRPr="00B95F91">
        <w:rPr>
          <w:noProof w:val="0"/>
          <w:lang w:val="en-GB"/>
        </w:rPr>
        <w:t xml:space="preserve">Ajzen, I. (1988) </w:t>
      </w:r>
      <w:r w:rsidRPr="002E37C7">
        <w:rPr>
          <w:i/>
          <w:noProof w:val="0"/>
          <w:lang w:val="en-GB"/>
        </w:rPr>
        <w:t xml:space="preserve">Attitudes, </w:t>
      </w:r>
      <w:r w:rsidR="00736C3F" w:rsidRPr="002E37C7">
        <w:rPr>
          <w:i/>
          <w:noProof w:val="0"/>
          <w:lang w:val="en-GB"/>
        </w:rPr>
        <w:t>P</w:t>
      </w:r>
      <w:r w:rsidRPr="002E37C7">
        <w:rPr>
          <w:i/>
          <w:noProof w:val="0"/>
          <w:lang w:val="en-GB"/>
        </w:rPr>
        <w:t xml:space="preserve">ersonality, and </w:t>
      </w:r>
      <w:r w:rsidR="00736C3F" w:rsidRPr="002E37C7">
        <w:rPr>
          <w:i/>
          <w:noProof w:val="0"/>
          <w:lang w:val="en-GB"/>
        </w:rPr>
        <w:t>B</w:t>
      </w:r>
      <w:r w:rsidRPr="002E37C7">
        <w:rPr>
          <w:i/>
          <w:noProof w:val="0"/>
          <w:lang w:val="en-GB"/>
        </w:rPr>
        <w:t>ehavior</w:t>
      </w:r>
      <w:r w:rsidRPr="00B95F91">
        <w:rPr>
          <w:noProof w:val="0"/>
          <w:lang w:val="en-GB"/>
        </w:rPr>
        <w:t>, The Dorsey Press, Chicago.</w:t>
      </w:r>
    </w:p>
    <w:p w14:paraId="2DF96C50" w14:textId="77777777" w:rsidR="001B1094" w:rsidRPr="00B95F91" w:rsidRDefault="001B1094" w:rsidP="001B1094">
      <w:pPr>
        <w:pStyle w:val="ISSLIBReferences"/>
        <w:rPr>
          <w:noProof w:val="0"/>
          <w:lang w:val="en-GB"/>
        </w:rPr>
      </w:pPr>
      <w:r w:rsidRPr="00B95F91">
        <w:rPr>
          <w:noProof w:val="0"/>
          <w:lang w:val="en-GB"/>
        </w:rPr>
        <w:t xml:space="preserve">Ajzen, I. (1991) The </w:t>
      </w:r>
      <w:r w:rsidR="00736C3F">
        <w:rPr>
          <w:noProof w:val="0"/>
          <w:lang w:val="en-GB"/>
        </w:rPr>
        <w:t>T</w:t>
      </w:r>
      <w:r w:rsidRPr="00B95F91">
        <w:rPr>
          <w:noProof w:val="0"/>
          <w:lang w:val="en-GB"/>
        </w:rPr>
        <w:t xml:space="preserve">heory of </w:t>
      </w:r>
      <w:r w:rsidR="00736C3F">
        <w:rPr>
          <w:noProof w:val="0"/>
          <w:lang w:val="en-GB"/>
        </w:rPr>
        <w:t>P</w:t>
      </w:r>
      <w:r w:rsidRPr="00B95F91">
        <w:rPr>
          <w:noProof w:val="0"/>
          <w:lang w:val="en-GB"/>
        </w:rPr>
        <w:t xml:space="preserve">lanned </w:t>
      </w:r>
      <w:r w:rsidR="00736C3F">
        <w:rPr>
          <w:noProof w:val="0"/>
          <w:lang w:val="en-GB"/>
        </w:rPr>
        <w:t>B</w:t>
      </w:r>
      <w:r w:rsidRPr="00B95F91">
        <w:rPr>
          <w:noProof w:val="0"/>
          <w:lang w:val="en-GB"/>
        </w:rPr>
        <w:t xml:space="preserve">ehavior, </w:t>
      </w:r>
      <w:r w:rsidRPr="00B95F91">
        <w:rPr>
          <w:i/>
          <w:noProof w:val="0"/>
          <w:lang w:val="en-GB"/>
        </w:rPr>
        <w:t>Organizational Behavior &amp; Human Decision Processes</w:t>
      </w:r>
      <w:r w:rsidRPr="00B95F91">
        <w:rPr>
          <w:noProof w:val="0"/>
          <w:lang w:val="en-GB"/>
        </w:rPr>
        <w:t>, 50, 2, 179-211.</w:t>
      </w:r>
    </w:p>
    <w:p w14:paraId="54BCFF1F" w14:textId="77777777" w:rsidR="00FA61FB" w:rsidRDefault="00FA61FB" w:rsidP="00FA61FB">
      <w:pPr>
        <w:pStyle w:val="ISSLIBReferences"/>
        <w:rPr>
          <w:noProof w:val="0"/>
          <w:lang w:val="en-GB"/>
        </w:rPr>
      </w:pPr>
      <w:r w:rsidRPr="00FA61FB">
        <w:rPr>
          <w:noProof w:val="0"/>
          <w:lang w:val="en-GB"/>
        </w:rPr>
        <w:t>Bernstein, M. (2002). 10 tips on writing the living Web. A List Apart: For People Who Make Websites, 149. Retrieved from http://www.alistapart.com/articles/writeliving</w:t>
      </w:r>
    </w:p>
    <w:p w14:paraId="71941BBB" w14:textId="77777777" w:rsidR="001B1094" w:rsidRPr="00B95F91" w:rsidRDefault="001B1094" w:rsidP="00451B68">
      <w:pPr>
        <w:pStyle w:val="ISSLIBReferences"/>
        <w:rPr>
          <w:noProof w:val="0"/>
          <w:lang w:val="en-GB"/>
        </w:rPr>
      </w:pPr>
      <w:r w:rsidRPr="00B95F91">
        <w:rPr>
          <w:noProof w:val="0"/>
          <w:lang w:val="en-GB"/>
        </w:rPr>
        <w:t xml:space="preserve">Ghani, J. A., Supnick, R. &amp; Rooney, P. (1991) The experience of flow in computer-mediated and in face-to-face groups, </w:t>
      </w:r>
      <w:r w:rsidRPr="002E37C7">
        <w:rPr>
          <w:i/>
          <w:noProof w:val="0"/>
          <w:lang w:val="en-GB"/>
        </w:rPr>
        <w:t>Proceedings of the Twelfth International Conference on Information Systems</w:t>
      </w:r>
      <w:r w:rsidRPr="00B95F91">
        <w:rPr>
          <w:noProof w:val="0"/>
          <w:lang w:val="en-GB"/>
        </w:rPr>
        <w:t>, New York, NY.</w:t>
      </w:r>
    </w:p>
    <w:p w14:paraId="59F8BC1C" w14:textId="77777777" w:rsidR="00FA61FB" w:rsidRPr="00B95F91" w:rsidRDefault="00FA61FB" w:rsidP="00FA61FB">
      <w:pPr>
        <w:pStyle w:val="ISSLIBReferences"/>
        <w:rPr>
          <w:noProof w:val="0"/>
          <w:lang w:val="en-GB"/>
        </w:rPr>
      </w:pPr>
      <w:r w:rsidRPr="00A0015D">
        <w:rPr>
          <w:noProof w:val="0"/>
          <w:lang w:val="nb-NO"/>
        </w:rPr>
        <w:t xml:space="preserve">O'Neil, J. M., &amp; Egan, J. (1992). </w:t>
      </w:r>
      <w:r w:rsidRPr="00FA61FB">
        <w:rPr>
          <w:noProof w:val="0"/>
          <w:lang w:val="en-GB"/>
        </w:rPr>
        <w:t>Men's and women's gender role journeys: A metaphor for healing, transition, and transformation. In B. R. Wainrib (Ed.), Gender issues across the life cycle (pp. 107-123). New York, NY: Springer.</w:t>
      </w:r>
    </w:p>
    <w:p w14:paraId="36555CA8" w14:textId="77777777" w:rsidR="001B1094" w:rsidRPr="00B95F91" w:rsidRDefault="001B1094" w:rsidP="001B1094">
      <w:pPr>
        <w:pStyle w:val="ISSLIBReferences"/>
        <w:rPr>
          <w:noProof w:val="0"/>
          <w:lang w:val="en-GB"/>
        </w:rPr>
      </w:pPr>
      <w:r w:rsidRPr="00B95F91">
        <w:rPr>
          <w:noProof w:val="0"/>
          <w:lang w:val="en-GB"/>
        </w:rPr>
        <w:t xml:space="preserve">Tractinsky, N. (1997) Aesthetics and Apparent Usability: Empirically Assessing Cultural and Methodological Issues, </w:t>
      </w:r>
      <w:r w:rsidRPr="00B95F91">
        <w:rPr>
          <w:i/>
          <w:noProof w:val="0"/>
          <w:lang w:val="en-GB"/>
        </w:rPr>
        <w:t>Proceedings of the CHI 97</w:t>
      </w:r>
      <w:r w:rsidRPr="00B95F91">
        <w:rPr>
          <w:noProof w:val="0"/>
          <w:lang w:val="en-GB"/>
        </w:rPr>
        <w:t>, Atlanta, GA.</w:t>
      </w:r>
    </w:p>
    <w:p w14:paraId="03D074BF" w14:textId="77777777" w:rsidR="001B1094" w:rsidRDefault="001B1094" w:rsidP="001B1094">
      <w:pPr>
        <w:pStyle w:val="ISSLIBReferences"/>
        <w:rPr>
          <w:noProof w:val="0"/>
          <w:lang w:val="en-GB"/>
        </w:rPr>
      </w:pPr>
      <w:r w:rsidRPr="00B95F91">
        <w:rPr>
          <w:noProof w:val="0"/>
          <w:lang w:val="en-GB"/>
        </w:rPr>
        <w:t xml:space="preserve">Zhang, P., Benbasat, I., Carey, J., Davis, F., Galletta, D. &amp; Strong, D. (2002) Human-Computer Interaction Research in the MIS Discipline, </w:t>
      </w:r>
      <w:r w:rsidRPr="00B95F91">
        <w:rPr>
          <w:i/>
          <w:noProof w:val="0"/>
          <w:lang w:val="en-GB"/>
        </w:rPr>
        <w:t>Communications of the AIS</w:t>
      </w:r>
      <w:r w:rsidRPr="00B95F91">
        <w:rPr>
          <w:noProof w:val="0"/>
          <w:lang w:val="en-GB"/>
        </w:rPr>
        <w:t>, 9, 20, 334-355.</w:t>
      </w:r>
    </w:p>
    <w:p w14:paraId="6F1B8373" w14:textId="77777777" w:rsidR="00736C3F" w:rsidRPr="00B95F91" w:rsidRDefault="00736C3F" w:rsidP="00FA61FB">
      <w:pPr>
        <w:pStyle w:val="ISSLIBReferences"/>
        <w:rPr>
          <w:lang w:val="en-GB"/>
        </w:rPr>
      </w:pPr>
    </w:p>
    <w:sectPr w:rsidR="00736C3F" w:rsidRPr="00B95F91" w:rsidSect="00E554B2">
      <w:headerReference w:type="default" r:id="rId8"/>
      <w:footerReference w:type="even" r:id="rId9"/>
      <w:footerReference w:type="default" r:id="rId10"/>
      <w:headerReference w:type="first" r:id="rId11"/>
      <w:pgSz w:w="11900" w:h="16840"/>
      <w:pgMar w:top="1134"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67F8A" w14:textId="77777777" w:rsidR="00A0015D" w:rsidRDefault="00A0015D" w:rsidP="00503FDA">
      <w:r>
        <w:separator/>
      </w:r>
    </w:p>
  </w:endnote>
  <w:endnote w:type="continuationSeparator" w:id="0">
    <w:p w14:paraId="3498D165" w14:textId="77777777" w:rsidR="00A0015D" w:rsidRDefault="00A0015D" w:rsidP="0050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A046" w14:textId="77777777" w:rsidR="00B95F91" w:rsidRDefault="0090782D" w:rsidP="0021275D">
    <w:pPr>
      <w:pStyle w:val="Bunntekst"/>
      <w:framePr w:wrap="around" w:vAnchor="text" w:hAnchor="margin" w:xAlign="center" w:y="1"/>
      <w:rPr>
        <w:rStyle w:val="Sidetall"/>
      </w:rPr>
    </w:pPr>
    <w:r>
      <w:rPr>
        <w:rStyle w:val="Sidetall"/>
      </w:rPr>
      <w:fldChar w:fldCharType="begin"/>
    </w:r>
    <w:r w:rsidR="00B95F91">
      <w:rPr>
        <w:rStyle w:val="Sidetall"/>
      </w:rPr>
      <w:instrText xml:space="preserve">PAGE  </w:instrText>
    </w:r>
    <w:r>
      <w:rPr>
        <w:rStyle w:val="Sidetall"/>
      </w:rPr>
      <w:fldChar w:fldCharType="end"/>
    </w:r>
  </w:p>
  <w:p w14:paraId="158B5481" w14:textId="77777777" w:rsidR="00B95F91" w:rsidRDefault="00B95F91" w:rsidP="004F2B71">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E35C9" w14:textId="77777777" w:rsidR="00B95F91" w:rsidRPr="004F2B71" w:rsidRDefault="0090782D" w:rsidP="0021275D">
    <w:pPr>
      <w:pStyle w:val="Bunntekst"/>
      <w:framePr w:wrap="around" w:vAnchor="text" w:hAnchor="margin" w:xAlign="center" w:y="1"/>
      <w:rPr>
        <w:rStyle w:val="Sidetall"/>
        <w:sz w:val="20"/>
        <w:szCs w:val="20"/>
      </w:rPr>
    </w:pPr>
    <w:r w:rsidRPr="004F2B71">
      <w:rPr>
        <w:rStyle w:val="Sidetall"/>
        <w:sz w:val="20"/>
        <w:szCs w:val="20"/>
      </w:rPr>
      <w:fldChar w:fldCharType="begin"/>
    </w:r>
    <w:r w:rsidR="00B95F91" w:rsidRPr="004F2B71">
      <w:rPr>
        <w:rStyle w:val="Sidetall"/>
        <w:sz w:val="20"/>
        <w:szCs w:val="20"/>
      </w:rPr>
      <w:instrText xml:space="preserve">PAGE  </w:instrText>
    </w:r>
    <w:r w:rsidRPr="004F2B71">
      <w:rPr>
        <w:rStyle w:val="Sidetall"/>
        <w:sz w:val="20"/>
        <w:szCs w:val="20"/>
      </w:rPr>
      <w:fldChar w:fldCharType="separate"/>
    </w:r>
    <w:r w:rsidR="00A412FF">
      <w:rPr>
        <w:rStyle w:val="Sidetall"/>
        <w:noProof/>
        <w:sz w:val="20"/>
        <w:szCs w:val="20"/>
      </w:rPr>
      <w:t>3</w:t>
    </w:r>
    <w:r w:rsidRPr="004F2B71">
      <w:rPr>
        <w:rStyle w:val="Sidetall"/>
        <w:sz w:val="20"/>
        <w:szCs w:val="20"/>
      </w:rPr>
      <w:fldChar w:fldCharType="end"/>
    </w:r>
  </w:p>
  <w:p w14:paraId="46A219DD" w14:textId="77777777" w:rsidR="00B95F91" w:rsidRDefault="00B95F91" w:rsidP="004F2B71">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9B390" w14:textId="77777777" w:rsidR="00A0015D" w:rsidRDefault="00A0015D" w:rsidP="00503FDA">
      <w:r>
        <w:separator/>
      </w:r>
    </w:p>
  </w:footnote>
  <w:footnote w:type="continuationSeparator" w:id="0">
    <w:p w14:paraId="56FFA949" w14:textId="77777777" w:rsidR="00A0015D" w:rsidRDefault="00A0015D" w:rsidP="00503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737F" w14:textId="77777777" w:rsidR="00B95F91" w:rsidRPr="005F4393" w:rsidRDefault="00B95F91" w:rsidP="004F2B71">
    <w:pPr>
      <w:pStyle w:val="SEANESHeader"/>
    </w:pPr>
    <w:r>
      <w:tab/>
      <w:t xml:space="preserve">Author F. et al. - </w:t>
    </w:r>
    <w:r w:rsidRPr="005F4393">
      <w:t xml:space="preserve">Word Template for </w:t>
    </w:r>
    <w:r w:rsidR="003D4D07">
      <w:t>ISSLIB</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CC74C" w14:textId="77777777" w:rsidR="0075327D" w:rsidRDefault="0075327D" w:rsidP="0075327D">
    <w:pPr>
      <w:pStyle w:val="NDMHeader"/>
    </w:pPr>
    <w:r>
      <w:t>International Conference on Naturalistic Decision Making 2015, McLean, VA</w:t>
    </w:r>
  </w:p>
  <w:p w14:paraId="74967650" w14:textId="77777777" w:rsidR="0075327D" w:rsidRDefault="0075327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EE4"/>
    <w:multiLevelType w:val="multilevel"/>
    <w:tmpl w:val="9B2C5E16"/>
    <w:lvl w:ilvl="0">
      <w:start w:val="1"/>
      <w:numFmt w:val="bullet"/>
      <w:pStyle w:val="ISSLIB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F565E6"/>
    <w:multiLevelType w:val="hybridMultilevel"/>
    <w:tmpl w:val="96DAB4D2"/>
    <w:lvl w:ilvl="0" w:tplc="FFFFFFFF">
      <w:start w:val="1"/>
      <w:numFmt w:val="decimal"/>
      <w:lvlText w:val="[%1]"/>
      <w:lvlJc w:val="left"/>
      <w:pPr>
        <w:tabs>
          <w:tab w:val="num" w:pos="465"/>
        </w:tabs>
        <w:ind w:left="465"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906161C"/>
    <w:multiLevelType w:val="hybridMultilevel"/>
    <w:tmpl w:val="AF70D2EE"/>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5D"/>
    <w:rsid w:val="00010A75"/>
    <w:rsid w:val="00035481"/>
    <w:rsid w:val="00036F65"/>
    <w:rsid w:val="00041C65"/>
    <w:rsid w:val="0007155F"/>
    <w:rsid w:val="00085A88"/>
    <w:rsid w:val="00091F71"/>
    <w:rsid w:val="000A2319"/>
    <w:rsid w:val="000C748B"/>
    <w:rsid w:val="000D61B7"/>
    <w:rsid w:val="000F3D44"/>
    <w:rsid w:val="00107081"/>
    <w:rsid w:val="00112F92"/>
    <w:rsid w:val="001347BA"/>
    <w:rsid w:val="001370DF"/>
    <w:rsid w:val="00161655"/>
    <w:rsid w:val="001B1094"/>
    <w:rsid w:val="001D5F7F"/>
    <w:rsid w:val="001D6CC9"/>
    <w:rsid w:val="001E46E0"/>
    <w:rsid w:val="001F001B"/>
    <w:rsid w:val="0021275D"/>
    <w:rsid w:val="00214BB1"/>
    <w:rsid w:val="00216A66"/>
    <w:rsid w:val="002768FB"/>
    <w:rsid w:val="0029110E"/>
    <w:rsid w:val="002D2D67"/>
    <w:rsid w:val="002E052D"/>
    <w:rsid w:val="002E136F"/>
    <w:rsid w:val="002E37C7"/>
    <w:rsid w:val="00345D4A"/>
    <w:rsid w:val="00367353"/>
    <w:rsid w:val="003839B6"/>
    <w:rsid w:val="0038454C"/>
    <w:rsid w:val="003B134E"/>
    <w:rsid w:val="003B7701"/>
    <w:rsid w:val="003D3D16"/>
    <w:rsid w:val="003D4D07"/>
    <w:rsid w:val="003F2274"/>
    <w:rsid w:val="00410387"/>
    <w:rsid w:val="00451B68"/>
    <w:rsid w:val="004603DF"/>
    <w:rsid w:val="0047190E"/>
    <w:rsid w:val="00480C16"/>
    <w:rsid w:val="00482DEE"/>
    <w:rsid w:val="00484AB7"/>
    <w:rsid w:val="004A48CC"/>
    <w:rsid w:val="004B5856"/>
    <w:rsid w:val="004D77C4"/>
    <w:rsid w:val="004E2BDC"/>
    <w:rsid w:val="004E613B"/>
    <w:rsid w:val="004F2B71"/>
    <w:rsid w:val="004F411C"/>
    <w:rsid w:val="00503FDA"/>
    <w:rsid w:val="00504241"/>
    <w:rsid w:val="00515561"/>
    <w:rsid w:val="0052136D"/>
    <w:rsid w:val="00556D47"/>
    <w:rsid w:val="005C7407"/>
    <w:rsid w:val="005D66C2"/>
    <w:rsid w:val="005F4393"/>
    <w:rsid w:val="005F70BF"/>
    <w:rsid w:val="00620BEC"/>
    <w:rsid w:val="00662F4E"/>
    <w:rsid w:val="00680495"/>
    <w:rsid w:val="006C509D"/>
    <w:rsid w:val="006D0D42"/>
    <w:rsid w:val="006D5FC8"/>
    <w:rsid w:val="006E46C2"/>
    <w:rsid w:val="006E7146"/>
    <w:rsid w:val="00700325"/>
    <w:rsid w:val="00702AE5"/>
    <w:rsid w:val="00706C5D"/>
    <w:rsid w:val="007252CB"/>
    <w:rsid w:val="00736C3F"/>
    <w:rsid w:val="007435D7"/>
    <w:rsid w:val="0075327D"/>
    <w:rsid w:val="00755228"/>
    <w:rsid w:val="00763DBA"/>
    <w:rsid w:val="007664F6"/>
    <w:rsid w:val="007665BB"/>
    <w:rsid w:val="007E7890"/>
    <w:rsid w:val="007F6A49"/>
    <w:rsid w:val="00846F99"/>
    <w:rsid w:val="00847C3D"/>
    <w:rsid w:val="0085248D"/>
    <w:rsid w:val="0085438D"/>
    <w:rsid w:val="00867542"/>
    <w:rsid w:val="008A13AA"/>
    <w:rsid w:val="008A5BDE"/>
    <w:rsid w:val="008D24BF"/>
    <w:rsid w:val="00904C7E"/>
    <w:rsid w:val="0090782D"/>
    <w:rsid w:val="009277D9"/>
    <w:rsid w:val="00941C5A"/>
    <w:rsid w:val="00945407"/>
    <w:rsid w:val="00952A5F"/>
    <w:rsid w:val="0095585D"/>
    <w:rsid w:val="00955B82"/>
    <w:rsid w:val="009E7C45"/>
    <w:rsid w:val="009F0BFE"/>
    <w:rsid w:val="009F1336"/>
    <w:rsid w:val="009F3915"/>
    <w:rsid w:val="00A0015D"/>
    <w:rsid w:val="00A06313"/>
    <w:rsid w:val="00A32F36"/>
    <w:rsid w:val="00A412FF"/>
    <w:rsid w:val="00A41703"/>
    <w:rsid w:val="00A65123"/>
    <w:rsid w:val="00A72AEA"/>
    <w:rsid w:val="00A8503B"/>
    <w:rsid w:val="00AB4016"/>
    <w:rsid w:val="00AB6C94"/>
    <w:rsid w:val="00AE4766"/>
    <w:rsid w:val="00AF6ADA"/>
    <w:rsid w:val="00B56E0B"/>
    <w:rsid w:val="00B74098"/>
    <w:rsid w:val="00B95F91"/>
    <w:rsid w:val="00BA0BED"/>
    <w:rsid w:val="00BA1A51"/>
    <w:rsid w:val="00BA25E9"/>
    <w:rsid w:val="00BD4507"/>
    <w:rsid w:val="00BE0D44"/>
    <w:rsid w:val="00C07D6F"/>
    <w:rsid w:val="00C31AF6"/>
    <w:rsid w:val="00C606A9"/>
    <w:rsid w:val="00C84FB3"/>
    <w:rsid w:val="00C94C4F"/>
    <w:rsid w:val="00CA385F"/>
    <w:rsid w:val="00CA4B77"/>
    <w:rsid w:val="00CA52C6"/>
    <w:rsid w:val="00CC0014"/>
    <w:rsid w:val="00CE1DBA"/>
    <w:rsid w:val="00D05F49"/>
    <w:rsid w:val="00D25F23"/>
    <w:rsid w:val="00D37E6F"/>
    <w:rsid w:val="00D739BF"/>
    <w:rsid w:val="00DD486D"/>
    <w:rsid w:val="00DD6EAC"/>
    <w:rsid w:val="00DF0A61"/>
    <w:rsid w:val="00DF2FC8"/>
    <w:rsid w:val="00E22BBE"/>
    <w:rsid w:val="00E314F4"/>
    <w:rsid w:val="00E3641D"/>
    <w:rsid w:val="00E367AE"/>
    <w:rsid w:val="00E51886"/>
    <w:rsid w:val="00E554B2"/>
    <w:rsid w:val="00E72722"/>
    <w:rsid w:val="00E876A0"/>
    <w:rsid w:val="00E961D0"/>
    <w:rsid w:val="00EA1816"/>
    <w:rsid w:val="00EA35DB"/>
    <w:rsid w:val="00EC1FFE"/>
    <w:rsid w:val="00F112F1"/>
    <w:rsid w:val="00F23B35"/>
    <w:rsid w:val="00F277DF"/>
    <w:rsid w:val="00F7355D"/>
    <w:rsid w:val="00F812FC"/>
    <w:rsid w:val="00F831DD"/>
    <w:rsid w:val="00F97C30"/>
    <w:rsid w:val="00FA61FB"/>
    <w:rsid w:val="00FA7935"/>
    <w:rsid w:val="00FB5815"/>
    <w:rsid w:val="00FB5943"/>
    <w:rsid w:val="00FE75A3"/>
    <w:rsid w:val="00FF218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C1235E"/>
  <w15:docId w15:val="{2E9365FE-6A03-4E8B-BB1E-0F3CFC98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D42"/>
  </w:style>
  <w:style w:type="paragraph" w:styleId="Overskrift1">
    <w:name w:val="heading 1"/>
    <w:basedOn w:val="ISSLIBNormal"/>
    <w:next w:val="ISSLIBNormal"/>
    <w:link w:val="Overskrift1Tegn"/>
    <w:qFormat/>
    <w:rsid w:val="0085248D"/>
    <w:pPr>
      <w:keepNext/>
      <w:keepLines/>
      <w:spacing w:before="240" w:after="60"/>
      <w:outlineLvl w:val="0"/>
    </w:pPr>
    <w:rPr>
      <w:b/>
      <w:caps/>
      <w:kern w:val="32"/>
      <w:sz w:val="22"/>
    </w:rPr>
  </w:style>
  <w:style w:type="paragraph" w:styleId="Overskrift2">
    <w:name w:val="heading 2"/>
    <w:basedOn w:val="Overskrift1"/>
    <w:next w:val="Normal"/>
    <w:link w:val="Overskrift2Tegn"/>
    <w:qFormat/>
    <w:rsid w:val="001B1094"/>
    <w:pPr>
      <w:spacing w:after="20"/>
      <w:outlineLvl w:val="1"/>
    </w:pPr>
    <w:rPr>
      <w:caps w:val="0"/>
    </w:rPr>
  </w:style>
  <w:style w:type="paragraph" w:styleId="Overskrift3">
    <w:name w:val="heading 3"/>
    <w:basedOn w:val="Overskrift2"/>
    <w:next w:val="Normal"/>
    <w:link w:val="Overskrift3Tegn"/>
    <w:qFormat/>
    <w:rsid w:val="001B1094"/>
    <w:pPr>
      <w:outlineLvl w:val="2"/>
    </w:pPr>
    <w:rPr>
      <w:b w:val="0"/>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tnotetekst">
    <w:name w:val="footnote text"/>
    <w:basedOn w:val="Normal"/>
    <w:link w:val="FotnotetekstTegn"/>
    <w:uiPriority w:val="99"/>
    <w:unhideWhenUsed/>
    <w:rsid w:val="00503FDA"/>
  </w:style>
  <w:style w:type="paragraph" w:styleId="Tittel">
    <w:name w:val="Title"/>
    <w:basedOn w:val="Normal"/>
    <w:next w:val="Normal"/>
    <w:link w:val="TittelTegn"/>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telTegn">
    <w:name w:val="Tittel Tegn"/>
    <w:basedOn w:val="Standardskriftforavsnitt"/>
    <w:link w:val="Tittel"/>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Overskrift1Tegn">
    <w:name w:val="Overskrift 1 Tegn"/>
    <w:basedOn w:val="Standardskriftforavsnitt"/>
    <w:link w:val="Overskrift1"/>
    <w:rsid w:val="0085248D"/>
    <w:rPr>
      <w:rFonts w:ascii="Times New Roman" w:eastAsia="Times New Roman" w:hAnsi="Times New Roman" w:cs="Times New Roman"/>
      <w:b/>
      <w:caps/>
      <w:noProof/>
      <w:kern w:val="32"/>
      <w:sz w:val="22"/>
      <w:szCs w:val="20"/>
    </w:rPr>
  </w:style>
  <w:style w:type="character" w:customStyle="1" w:styleId="Overskrift2Tegn">
    <w:name w:val="Overskrift 2 Tegn"/>
    <w:basedOn w:val="Standardskriftforavsnitt"/>
    <w:link w:val="Overskrift2"/>
    <w:rsid w:val="001B1094"/>
    <w:rPr>
      <w:rFonts w:ascii="Arial" w:eastAsia="Times New Roman" w:hAnsi="Arial" w:cs="Times New Roman"/>
      <w:b/>
      <w:noProof/>
      <w:kern w:val="32"/>
      <w:sz w:val="18"/>
      <w:szCs w:val="20"/>
    </w:rPr>
  </w:style>
  <w:style w:type="character" w:customStyle="1" w:styleId="Overskrift3Tegn">
    <w:name w:val="Overskrift 3 Tegn"/>
    <w:basedOn w:val="Standardskriftforavsnitt"/>
    <w:link w:val="Overskrift3"/>
    <w:rsid w:val="001B1094"/>
    <w:rPr>
      <w:rFonts w:ascii="Arial" w:eastAsia="Times New Roman" w:hAnsi="Arial" w:cs="Times New Roman"/>
      <w:i/>
      <w:noProof/>
      <w:kern w:val="32"/>
      <w:sz w:val="18"/>
      <w:szCs w:val="20"/>
    </w:rPr>
  </w:style>
  <w:style w:type="paragraph" w:customStyle="1" w:styleId="ISSLIBAuthor">
    <w:name w:val="ISSLIB Author"/>
    <w:basedOn w:val="ISSLIBNormal"/>
    <w:next w:val="ISSLIBNormal"/>
    <w:qFormat/>
    <w:rsid w:val="007664F6"/>
    <w:pPr>
      <w:jc w:val="center"/>
    </w:pPr>
    <w:rPr>
      <w:color w:val="000000"/>
      <w:sz w:val="24"/>
    </w:rPr>
  </w:style>
  <w:style w:type="paragraph" w:styleId="Bildetekst">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Merknadstekst">
    <w:name w:val="annotation text"/>
    <w:basedOn w:val="Normal"/>
    <w:link w:val="MerknadstekstTegn"/>
    <w:semiHidden/>
    <w:rsid w:val="001B1094"/>
    <w:pPr>
      <w:spacing w:after="120"/>
      <w:jc w:val="both"/>
    </w:pPr>
    <w:rPr>
      <w:rFonts w:ascii="Times New Roman" w:eastAsia="Times New Roman" w:hAnsi="Times New Roman" w:cs="Times New Roman"/>
      <w:noProof/>
      <w:sz w:val="20"/>
      <w:szCs w:val="20"/>
    </w:rPr>
  </w:style>
  <w:style w:type="character" w:customStyle="1" w:styleId="MerknadstekstTegn">
    <w:name w:val="Merknadstekst Tegn"/>
    <w:basedOn w:val="Standardskriftforavsnitt"/>
    <w:link w:val="Merknadstekst"/>
    <w:semiHidden/>
    <w:rsid w:val="001B1094"/>
    <w:rPr>
      <w:rFonts w:ascii="Times New Roman" w:eastAsia="Times New Roman" w:hAnsi="Times New Roman" w:cs="Times New Roman"/>
      <w:noProof/>
      <w:sz w:val="20"/>
      <w:szCs w:val="20"/>
    </w:rPr>
  </w:style>
  <w:style w:type="paragraph" w:customStyle="1" w:styleId="ISSLIBBullet">
    <w:name w:val="ISSLIB Bullet"/>
    <w:basedOn w:val="ISSLIB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ISSLIBReferences">
    <w:name w:val="ISSLIB References"/>
    <w:basedOn w:val="ISSLIBNormal"/>
    <w:qFormat/>
    <w:rsid w:val="00451B68"/>
    <w:pPr>
      <w:overflowPunct w:val="0"/>
      <w:autoSpaceDE w:val="0"/>
      <w:autoSpaceDN w:val="0"/>
      <w:adjustRightInd w:val="0"/>
      <w:spacing w:after="80"/>
      <w:ind w:left="288" w:hanging="288"/>
      <w:textAlignment w:val="baseline"/>
    </w:pPr>
  </w:style>
  <w:style w:type="paragraph" w:customStyle="1" w:styleId="ISSLIBAbstract">
    <w:name w:val="ISSLIB Abstract"/>
    <w:basedOn w:val="ISSLIBNormal"/>
    <w:qFormat/>
    <w:rsid w:val="00BA25E9"/>
    <w:pPr>
      <w:spacing w:before="40"/>
      <w:ind w:left="567" w:right="567"/>
    </w:pPr>
    <w:rPr>
      <w:kern w:val="28"/>
    </w:rPr>
  </w:style>
  <w:style w:type="character" w:customStyle="1" w:styleId="FotnotetekstTegn">
    <w:name w:val="Fotnotetekst Tegn"/>
    <w:basedOn w:val="Standardskriftforavsnitt"/>
    <w:link w:val="Fotnoteteks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rdtekst">
    <w:name w:val="Body Text"/>
    <w:basedOn w:val="Normal"/>
    <w:link w:val="BrdtekstTegn"/>
    <w:rsid w:val="001B1094"/>
    <w:pPr>
      <w:spacing w:after="80"/>
      <w:jc w:val="both"/>
    </w:pPr>
    <w:rPr>
      <w:rFonts w:ascii="Times New Roman" w:eastAsia="Times New Roman" w:hAnsi="Times New Roman" w:cs="Times New Roman"/>
      <w:noProof/>
      <w:sz w:val="20"/>
      <w:szCs w:val="20"/>
    </w:rPr>
  </w:style>
  <w:style w:type="character" w:customStyle="1" w:styleId="BrdtekstTegn">
    <w:name w:val="Brødtekst Tegn"/>
    <w:basedOn w:val="Standardskriftforavsnitt"/>
    <w:link w:val="Brdtekst"/>
    <w:rsid w:val="001B1094"/>
    <w:rPr>
      <w:rFonts w:ascii="Times New Roman" w:eastAsia="Times New Roman" w:hAnsi="Times New Roman" w:cs="Times New Roman"/>
      <w:noProof/>
      <w:sz w:val="20"/>
      <w:szCs w:val="20"/>
    </w:rPr>
  </w:style>
  <w:style w:type="paragraph" w:styleId="Bobletekst">
    <w:name w:val="Balloon Text"/>
    <w:basedOn w:val="Normal"/>
    <w:link w:val="BobletekstTegn"/>
    <w:uiPriority w:val="99"/>
    <w:semiHidden/>
    <w:unhideWhenUsed/>
    <w:rsid w:val="001B1094"/>
    <w:rPr>
      <w:rFonts w:ascii="Lucida Grande" w:hAnsi="Lucida Grande"/>
      <w:sz w:val="18"/>
      <w:szCs w:val="18"/>
    </w:rPr>
  </w:style>
  <w:style w:type="character" w:customStyle="1" w:styleId="BobletekstTegn">
    <w:name w:val="Bobletekst Tegn"/>
    <w:basedOn w:val="Standardskriftforavsnitt"/>
    <w:link w:val="Bobletekst"/>
    <w:uiPriority w:val="99"/>
    <w:semiHidden/>
    <w:rsid w:val="001B1094"/>
    <w:rPr>
      <w:rFonts w:ascii="Lucida Grande" w:hAnsi="Lucida Grande"/>
      <w:sz w:val="18"/>
      <w:szCs w:val="18"/>
    </w:rPr>
  </w:style>
  <w:style w:type="character" w:styleId="Fotnotereferanse">
    <w:name w:val="footnote reference"/>
    <w:basedOn w:val="Standardskriftforavsnitt"/>
    <w:uiPriority w:val="99"/>
    <w:unhideWhenUsed/>
    <w:rsid w:val="00503FDA"/>
    <w:rPr>
      <w:vertAlign w:val="superscript"/>
    </w:rPr>
  </w:style>
  <w:style w:type="paragraph" w:customStyle="1" w:styleId="ISSLIBKeywordtitle">
    <w:name w:val="ISSLIB Keyword title"/>
    <w:basedOn w:val="ISSLIBNormal"/>
    <w:link w:val="ISSLIBKeywordtitleZnak"/>
    <w:qFormat/>
    <w:rsid w:val="007664F6"/>
    <w:pPr>
      <w:spacing w:before="240"/>
      <w:ind w:firstLine="567"/>
    </w:pPr>
    <w:rPr>
      <w:b/>
      <w:bCs/>
      <w:caps/>
    </w:rPr>
  </w:style>
  <w:style w:type="character" w:customStyle="1" w:styleId="ISSLIBKeywordtitleZnak">
    <w:name w:val="ISSLIB Keyword title Znak"/>
    <w:basedOn w:val="Standardskriftforavsnitt"/>
    <w:link w:val="ISSLIBKeywordtitle"/>
    <w:rsid w:val="007664F6"/>
    <w:rPr>
      <w:rFonts w:ascii="Times New Roman" w:eastAsia="Times New Roman" w:hAnsi="Times New Roman" w:cs="Times New Roman"/>
      <w:b/>
      <w:bCs/>
      <w:caps/>
      <w:noProof/>
      <w:sz w:val="20"/>
      <w:szCs w:val="20"/>
    </w:rPr>
  </w:style>
  <w:style w:type="paragraph" w:customStyle="1" w:styleId="ISSLIBAbstracttitle">
    <w:name w:val="ISSLIB Abstract title"/>
    <w:basedOn w:val="Normal"/>
    <w:link w:val="ISSLIBAbstracttitleZnak"/>
    <w:qFormat/>
    <w:rsid w:val="007664F6"/>
    <w:pPr>
      <w:spacing w:before="360"/>
      <w:ind w:firstLine="567"/>
    </w:pPr>
    <w:rPr>
      <w:rFonts w:ascii="Times New Roman" w:hAnsi="Times New Roman"/>
      <w:b/>
      <w:caps/>
      <w:sz w:val="20"/>
      <w:szCs w:val="20"/>
    </w:rPr>
  </w:style>
  <w:style w:type="character" w:customStyle="1" w:styleId="ISSLIBAbstracttitleZnak">
    <w:name w:val="ISSLIB Abstract title Znak"/>
    <w:basedOn w:val="Standardskriftforavsnitt"/>
    <w:link w:val="ISSLIBAbstracttitle"/>
    <w:rsid w:val="007664F6"/>
    <w:rPr>
      <w:rFonts w:ascii="Times New Roman" w:hAnsi="Times New Roman"/>
      <w:b/>
      <w:caps/>
      <w:sz w:val="20"/>
      <w:szCs w:val="20"/>
    </w:rPr>
  </w:style>
  <w:style w:type="paragraph" w:customStyle="1" w:styleId="ISSLIBNormal">
    <w:name w:val="ISSLIB Normal"/>
    <w:basedOn w:val="Brdtekst"/>
    <w:link w:val="ISSLIBNormalZnak"/>
    <w:qFormat/>
    <w:rsid w:val="00FB5943"/>
    <w:pPr>
      <w:spacing w:after="0"/>
    </w:pPr>
  </w:style>
  <w:style w:type="character" w:customStyle="1" w:styleId="ISSLIBNormalZnak">
    <w:name w:val="ISSLIB Normal Znak"/>
    <w:basedOn w:val="BrdtekstTegn"/>
    <w:link w:val="ISSLIBNormal"/>
    <w:rsid w:val="00FB5943"/>
    <w:rPr>
      <w:rFonts w:ascii="Times New Roman" w:eastAsia="Times New Roman" w:hAnsi="Times New Roman" w:cs="Times New Roman"/>
      <w:noProof/>
      <w:sz w:val="20"/>
      <w:szCs w:val="20"/>
    </w:rPr>
  </w:style>
  <w:style w:type="paragraph" w:customStyle="1" w:styleId="ISSLIBTitle">
    <w:name w:val="ISSLIB Title"/>
    <w:basedOn w:val="ISSLIBNormal"/>
    <w:link w:val="ISSLIBTitleZnak"/>
    <w:autoRedefine/>
    <w:qFormat/>
    <w:rsid w:val="0095585D"/>
    <w:pPr>
      <w:spacing w:before="360" w:after="240"/>
      <w:jc w:val="center"/>
    </w:pPr>
    <w:rPr>
      <w:b/>
      <w:bCs/>
      <w:sz w:val="36"/>
      <w:szCs w:val="36"/>
    </w:rPr>
  </w:style>
  <w:style w:type="character" w:customStyle="1" w:styleId="ISSLIBTitleZnak">
    <w:name w:val="ISSLIB Title Znak"/>
    <w:basedOn w:val="ISSLIBNormalZnak"/>
    <w:link w:val="ISSLIBTitle"/>
    <w:rsid w:val="0095585D"/>
    <w:rPr>
      <w:rFonts w:ascii="Times New Roman" w:eastAsia="Times New Roman" w:hAnsi="Times New Roman" w:cs="Times New Roman"/>
      <w:b/>
      <w:bCs/>
      <w:noProof/>
      <w:sz w:val="36"/>
      <w:szCs w:val="36"/>
    </w:rPr>
  </w:style>
  <w:style w:type="paragraph" w:customStyle="1" w:styleId="ISSLIBKeywords">
    <w:name w:val="ISSLIB Keywords"/>
    <w:basedOn w:val="ISSLIBNormal"/>
    <w:qFormat/>
    <w:rsid w:val="0052136D"/>
    <w:pPr>
      <w:spacing w:before="40"/>
      <w:ind w:firstLine="567"/>
    </w:pPr>
    <w:rPr>
      <w:i/>
    </w:rPr>
  </w:style>
  <w:style w:type="paragraph" w:customStyle="1" w:styleId="ISSLIBHeading1">
    <w:name w:val="ISSLIB Heading 1"/>
    <w:basedOn w:val="ISSLIBNormal"/>
    <w:link w:val="ISSLIBHeading1Znak"/>
    <w:qFormat/>
    <w:rsid w:val="00952A5F"/>
    <w:pPr>
      <w:keepNext/>
      <w:keepLines/>
      <w:widowControl w:val="0"/>
      <w:spacing w:before="240" w:after="60"/>
      <w:jc w:val="left"/>
    </w:pPr>
    <w:rPr>
      <w:b/>
      <w:bCs/>
      <w:caps/>
      <w:sz w:val="22"/>
      <w:szCs w:val="22"/>
    </w:rPr>
  </w:style>
  <w:style w:type="character" w:customStyle="1" w:styleId="ISSLIBHeading1Znak">
    <w:name w:val="ISSLIB Heading 1 Znak"/>
    <w:basedOn w:val="ISSLIBNormalZnak"/>
    <w:link w:val="ISSLIBHeading1"/>
    <w:rsid w:val="00952A5F"/>
    <w:rPr>
      <w:rFonts w:ascii="Times New Roman" w:eastAsia="Times New Roman" w:hAnsi="Times New Roman" w:cs="Times New Roman"/>
      <w:b/>
      <w:bCs/>
      <w:caps/>
      <w:noProof/>
      <w:sz w:val="22"/>
      <w:szCs w:val="22"/>
    </w:rPr>
  </w:style>
  <w:style w:type="paragraph" w:customStyle="1" w:styleId="ISSLIBHeading2">
    <w:name w:val="ISSLIB Heading 2"/>
    <w:basedOn w:val="ISSLIBHeading1"/>
    <w:next w:val="ISSLIBNormal"/>
    <w:link w:val="ISSLIBHeading2Znak"/>
    <w:qFormat/>
    <w:rsid w:val="00FB5943"/>
    <w:pPr>
      <w:spacing w:before="160" w:after="20"/>
    </w:pPr>
    <w:rPr>
      <w:caps w:val="0"/>
    </w:rPr>
  </w:style>
  <w:style w:type="character" w:customStyle="1" w:styleId="ISSLIBHeading2Znak">
    <w:name w:val="ISSLIB Heading 2 Znak"/>
    <w:basedOn w:val="ISSLIBHeading1Znak"/>
    <w:link w:val="ISSLIBHeading2"/>
    <w:rsid w:val="00FB5943"/>
    <w:rPr>
      <w:rFonts w:ascii="Times New Roman" w:eastAsia="Times New Roman" w:hAnsi="Times New Roman" w:cs="Times New Roman"/>
      <w:b/>
      <w:bCs/>
      <w:caps w:val="0"/>
      <w:noProof/>
      <w:sz w:val="22"/>
      <w:szCs w:val="22"/>
    </w:rPr>
  </w:style>
  <w:style w:type="paragraph" w:customStyle="1" w:styleId="SEANESHeading3">
    <w:name w:val="SEANES Heading 3"/>
    <w:basedOn w:val="Overskrift2"/>
    <w:next w:val="ISSLIBNormal"/>
    <w:link w:val="SEANESHeading3Char"/>
    <w:qFormat/>
    <w:rsid w:val="00FB5943"/>
    <w:pPr>
      <w:spacing w:before="120"/>
      <w:jc w:val="left"/>
    </w:pPr>
    <w:rPr>
      <w:b w:val="0"/>
      <w:i/>
    </w:rPr>
  </w:style>
  <w:style w:type="character" w:customStyle="1" w:styleId="SEANESHeading3Char">
    <w:name w:val="SEANES Heading 3 Char"/>
    <w:basedOn w:val="Overskrift2Tegn"/>
    <w:link w:val="SEANESHeading3"/>
    <w:rsid w:val="00FB5943"/>
    <w:rPr>
      <w:rFonts w:ascii="Times New Roman" w:eastAsia="Times New Roman" w:hAnsi="Times New Roman" w:cs="Times New Roman"/>
      <w:b w:val="0"/>
      <w:i/>
      <w:noProof/>
      <w:kern w:val="32"/>
      <w:sz w:val="22"/>
      <w:szCs w:val="20"/>
    </w:rPr>
  </w:style>
  <w:style w:type="paragraph" w:customStyle="1" w:styleId="ISSLIBCaption">
    <w:name w:val="ISSLIB Caption"/>
    <w:basedOn w:val="ISSLIBNormal"/>
    <w:next w:val="ISSLIBNormal"/>
    <w:qFormat/>
    <w:rsid w:val="006E7146"/>
    <w:pPr>
      <w:keepNext/>
      <w:keepLines/>
      <w:spacing w:before="80" w:after="80"/>
      <w:ind w:left="567" w:right="567"/>
      <w:jc w:val="center"/>
    </w:pPr>
    <w:rPr>
      <w:sz w:val="18"/>
      <w:szCs w:val="18"/>
    </w:rPr>
  </w:style>
  <w:style w:type="paragraph" w:customStyle="1" w:styleId="SEANESCaptionLong">
    <w:name w:val="SEANES CaptionLong"/>
    <w:basedOn w:val="ISSLIBCaption"/>
    <w:next w:val="ISSLIBNormal"/>
    <w:qFormat/>
    <w:rsid w:val="00F112F1"/>
    <w:pPr>
      <w:jc w:val="both"/>
    </w:pPr>
  </w:style>
  <w:style w:type="paragraph" w:customStyle="1" w:styleId="SEANESFootnote">
    <w:name w:val="SEANES Footnote"/>
    <w:basedOn w:val="ISSLIBNormal"/>
    <w:link w:val="SEANESFootnoteChar"/>
    <w:qFormat/>
    <w:rsid w:val="00503FDA"/>
    <w:rPr>
      <w:sz w:val="16"/>
      <w:szCs w:val="16"/>
    </w:rPr>
  </w:style>
  <w:style w:type="character" w:customStyle="1" w:styleId="SEANESFootnoteChar">
    <w:name w:val="SEANES Footnote Char"/>
    <w:basedOn w:val="ISSLIBNormalZnak"/>
    <w:link w:val="SEANESFootnote"/>
    <w:rsid w:val="00503FDA"/>
    <w:rPr>
      <w:rFonts w:ascii="Times New Roman" w:eastAsia="Times New Roman" w:hAnsi="Times New Roman" w:cs="Times New Roman"/>
      <w:noProof/>
      <w:sz w:val="16"/>
      <w:szCs w:val="16"/>
    </w:rPr>
  </w:style>
  <w:style w:type="paragraph" w:customStyle="1" w:styleId="SEANESEquation">
    <w:name w:val="SEANES Equation"/>
    <w:basedOn w:val="ISSLIBNormal"/>
    <w:next w:val="ISSLIBNormal"/>
    <w:link w:val="SEANESEquationChar"/>
    <w:qFormat/>
    <w:rsid w:val="00503FDA"/>
    <w:pPr>
      <w:spacing w:before="120" w:after="120"/>
      <w:ind w:left="567" w:right="559"/>
      <w:contextualSpacing/>
      <w:jc w:val="left"/>
    </w:pPr>
  </w:style>
  <w:style w:type="character" w:customStyle="1" w:styleId="SEANESEquationChar">
    <w:name w:val="SEANES Equation Char"/>
    <w:basedOn w:val="ISSLIBNormalZnak"/>
    <w:link w:val="SEANESEquation"/>
    <w:rsid w:val="00503FDA"/>
    <w:rPr>
      <w:rFonts w:ascii="Times New Roman" w:eastAsia="Times New Roman" w:hAnsi="Times New Roman" w:cs="Times New Roman"/>
      <w:noProof/>
      <w:sz w:val="20"/>
      <w:szCs w:val="20"/>
    </w:rPr>
  </w:style>
  <w:style w:type="table" w:styleId="Tabellrutenett">
    <w:name w:val="Table Grid"/>
    <w:basedOn w:val="Vanligtabell"/>
    <w:uiPriority w:val="59"/>
    <w:rsid w:val="004E6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SLIBTable">
    <w:name w:val="ISSLIB Table"/>
    <w:basedOn w:val="ISSLIBNormal"/>
    <w:next w:val="ISSLIBNormal"/>
    <w:link w:val="ISSLIBTableZnak"/>
    <w:qFormat/>
    <w:rsid w:val="004E613B"/>
    <w:rPr>
      <w:rFonts w:cs="Lucida Grande"/>
      <w:color w:val="000000"/>
      <w:sz w:val="16"/>
    </w:rPr>
  </w:style>
  <w:style w:type="character" w:customStyle="1" w:styleId="ISSLIBTableZnak">
    <w:name w:val="ISSLIB Table Znak"/>
    <w:basedOn w:val="ISSLIBNormalZnak"/>
    <w:link w:val="ISSLIBTable"/>
    <w:rsid w:val="004E613B"/>
    <w:rPr>
      <w:rFonts w:ascii="Times New Roman" w:eastAsia="Times New Roman" w:hAnsi="Times New Roman" w:cs="Lucida Grande"/>
      <w:noProof/>
      <w:color w:val="000000"/>
      <w:sz w:val="16"/>
      <w:szCs w:val="20"/>
    </w:rPr>
  </w:style>
  <w:style w:type="table" w:styleId="Lysskyggelegging">
    <w:name w:val="Light Shading"/>
    <w:basedOn w:val="Vanligtabell"/>
    <w:uiPriority w:val="60"/>
    <w:rsid w:val="004E61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pptekst">
    <w:name w:val="header"/>
    <w:basedOn w:val="Normal"/>
    <w:link w:val="TopptekstTegn"/>
    <w:uiPriority w:val="99"/>
    <w:unhideWhenUsed/>
    <w:rsid w:val="005F4393"/>
    <w:pPr>
      <w:tabs>
        <w:tab w:val="center" w:pos="4536"/>
        <w:tab w:val="right" w:pos="9072"/>
      </w:tabs>
    </w:pPr>
  </w:style>
  <w:style w:type="character" w:customStyle="1" w:styleId="TopptekstTegn">
    <w:name w:val="Topptekst Tegn"/>
    <w:basedOn w:val="Standardskriftforavsnitt"/>
    <w:link w:val="Topptekst"/>
    <w:uiPriority w:val="99"/>
    <w:rsid w:val="005F4393"/>
  </w:style>
  <w:style w:type="paragraph" w:styleId="Bunntekst">
    <w:name w:val="footer"/>
    <w:basedOn w:val="Normal"/>
    <w:link w:val="BunntekstTegn"/>
    <w:uiPriority w:val="99"/>
    <w:unhideWhenUsed/>
    <w:rsid w:val="005F4393"/>
    <w:pPr>
      <w:tabs>
        <w:tab w:val="center" w:pos="4536"/>
        <w:tab w:val="right" w:pos="9072"/>
      </w:tabs>
    </w:pPr>
  </w:style>
  <w:style w:type="character" w:customStyle="1" w:styleId="BunntekstTegn">
    <w:name w:val="Bunntekst Tegn"/>
    <w:basedOn w:val="Standardskriftforavsnitt"/>
    <w:link w:val="Bunntekst"/>
    <w:uiPriority w:val="99"/>
    <w:rsid w:val="005F4393"/>
  </w:style>
  <w:style w:type="character" w:styleId="Sidetall">
    <w:name w:val="page number"/>
    <w:basedOn w:val="Standardskriftforavsnitt"/>
    <w:uiPriority w:val="99"/>
    <w:semiHidden/>
    <w:unhideWhenUsed/>
    <w:rsid w:val="005F4393"/>
  </w:style>
  <w:style w:type="paragraph" w:customStyle="1" w:styleId="SEANESHeader">
    <w:name w:val="SEANES Header"/>
    <w:basedOn w:val="ISSLIBNormal"/>
    <w:link w:val="SEANESHeaderChar"/>
    <w:qFormat/>
    <w:rsid w:val="004F2B71"/>
    <w:pPr>
      <w:pBdr>
        <w:bottom w:val="single" w:sz="4" w:space="1" w:color="auto"/>
      </w:pBdr>
      <w:jc w:val="center"/>
    </w:pPr>
    <w:rPr>
      <w:i/>
      <w:sz w:val="18"/>
      <w:szCs w:val="18"/>
    </w:rPr>
  </w:style>
  <w:style w:type="character" w:customStyle="1" w:styleId="SEANESHeaderChar">
    <w:name w:val="SEANES Header Char"/>
    <w:basedOn w:val="ISSLIBNormalZnak"/>
    <w:link w:val="SEANESHeader"/>
    <w:rsid w:val="004F2B71"/>
    <w:rPr>
      <w:rFonts w:ascii="Times New Roman" w:eastAsia="Times New Roman" w:hAnsi="Times New Roman" w:cs="Times New Roman"/>
      <w:i/>
      <w:noProof/>
      <w:sz w:val="18"/>
      <w:szCs w:val="18"/>
    </w:rPr>
  </w:style>
  <w:style w:type="paragraph" w:customStyle="1" w:styleId="ISSLIBAffiliation">
    <w:name w:val="ISSLIB Affiliation"/>
    <w:basedOn w:val="ISSLIBAuthor"/>
    <w:qFormat/>
    <w:rsid w:val="00367353"/>
    <w:rPr>
      <w:i/>
      <w:sz w:val="22"/>
      <w:szCs w:val="22"/>
    </w:rPr>
  </w:style>
  <w:style w:type="paragraph" w:styleId="Dokumentkart">
    <w:name w:val="Document Map"/>
    <w:basedOn w:val="Normal"/>
    <w:link w:val="DokumentkartTegn"/>
    <w:uiPriority w:val="99"/>
    <w:semiHidden/>
    <w:unhideWhenUsed/>
    <w:rsid w:val="00DF2FC8"/>
    <w:rPr>
      <w:rFonts w:ascii="Tahoma" w:hAnsi="Tahoma" w:cs="Tahoma"/>
      <w:sz w:val="16"/>
      <w:szCs w:val="16"/>
    </w:rPr>
  </w:style>
  <w:style w:type="character" w:customStyle="1" w:styleId="DokumentkartTegn">
    <w:name w:val="Dokumentkart Tegn"/>
    <w:basedOn w:val="Standardskriftforavsnitt"/>
    <w:link w:val="Dokumentkart"/>
    <w:uiPriority w:val="99"/>
    <w:semiHidden/>
    <w:rsid w:val="00DF2FC8"/>
    <w:rPr>
      <w:rFonts w:ascii="Tahoma" w:hAnsi="Tahoma" w:cs="Tahoma"/>
      <w:sz w:val="16"/>
      <w:szCs w:val="16"/>
    </w:rPr>
  </w:style>
  <w:style w:type="paragraph" w:customStyle="1" w:styleId="NDMAuthor">
    <w:name w:val="NDM Author"/>
    <w:basedOn w:val="Normal"/>
    <w:next w:val="Normal"/>
    <w:qFormat/>
    <w:rsid w:val="0075327D"/>
    <w:pPr>
      <w:jc w:val="center"/>
    </w:pPr>
    <w:rPr>
      <w:rFonts w:ascii="Times New Roman" w:eastAsia="Times New Roman" w:hAnsi="Times New Roman" w:cs="Times New Roman"/>
      <w:noProof/>
      <w:color w:val="000000"/>
      <w:szCs w:val="20"/>
    </w:rPr>
  </w:style>
  <w:style w:type="paragraph" w:customStyle="1" w:styleId="NDMAffiliation">
    <w:name w:val="NDM Affiliation"/>
    <w:basedOn w:val="NDMAuthor"/>
    <w:qFormat/>
    <w:rsid w:val="0075327D"/>
    <w:rPr>
      <w:i/>
      <w:sz w:val="22"/>
      <w:szCs w:val="22"/>
    </w:rPr>
  </w:style>
  <w:style w:type="paragraph" w:customStyle="1" w:styleId="NDMHeader">
    <w:name w:val="NDM Header"/>
    <w:basedOn w:val="Normal"/>
    <w:link w:val="NDMHeaderCar"/>
    <w:qFormat/>
    <w:rsid w:val="0075327D"/>
    <w:pPr>
      <w:pBdr>
        <w:bottom w:val="single" w:sz="4" w:space="1" w:color="auto"/>
      </w:pBdr>
      <w:jc w:val="center"/>
    </w:pPr>
    <w:rPr>
      <w:rFonts w:ascii="Times New Roman" w:eastAsia="Times New Roman" w:hAnsi="Times New Roman" w:cs="Times New Roman"/>
      <w:i/>
      <w:noProof/>
      <w:sz w:val="18"/>
      <w:szCs w:val="18"/>
    </w:rPr>
  </w:style>
  <w:style w:type="character" w:customStyle="1" w:styleId="NDMHeaderCar">
    <w:name w:val="NDM Header Car"/>
    <w:link w:val="NDMHeader"/>
    <w:rsid w:val="0075327D"/>
    <w:rPr>
      <w:rFonts w:ascii="Times New Roman" w:eastAsia="Times New Roman" w:hAnsi="Times New Roman" w:cs="Times New Roman"/>
      <w:i/>
      <w:noProof/>
      <w:sz w:val="18"/>
      <w:szCs w:val="18"/>
    </w:rPr>
  </w:style>
  <w:style w:type="paragraph" w:customStyle="1" w:styleId="NDMKeywordtitle">
    <w:name w:val="NDM Keyword title"/>
    <w:basedOn w:val="Normal"/>
    <w:link w:val="NDMKeywordtitleCar"/>
    <w:qFormat/>
    <w:rsid w:val="00CE1DBA"/>
    <w:pPr>
      <w:spacing w:before="240"/>
      <w:ind w:firstLine="567"/>
      <w:jc w:val="both"/>
    </w:pPr>
    <w:rPr>
      <w:rFonts w:ascii="Times New Roman" w:eastAsia="Times New Roman" w:hAnsi="Times New Roman" w:cs="Times New Roman"/>
      <w:b/>
      <w:bCs/>
      <w:caps/>
      <w:noProof/>
      <w:sz w:val="20"/>
      <w:szCs w:val="20"/>
    </w:rPr>
  </w:style>
  <w:style w:type="character" w:customStyle="1" w:styleId="NDMKeywordtitleCar">
    <w:name w:val="NDM Keyword title Car"/>
    <w:link w:val="NDMKeywordtitle"/>
    <w:rsid w:val="00CE1DBA"/>
    <w:rPr>
      <w:rFonts w:ascii="Times New Roman" w:eastAsia="Times New Roman" w:hAnsi="Times New Roman" w:cs="Times New Roman"/>
      <w:b/>
      <w:bCs/>
      <w:caps/>
      <w:noProof/>
      <w:sz w:val="20"/>
      <w:szCs w:val="20"/>
    </w:rPr>
  </w:style>
  <w:style w:type="paragraph" w:customStyle="1" w:styleId="NDMKeywords">
    <w:name w:val="NDM Keywords"/>
    <w:basedOn w:val="Normal"/>
    <w:qFormat/>
    <w:rsid w:val="00CE1DBA"/>
    <w:pPr>
      <w:spacing w:before="40"/>
      <w:ind w:firstLine="567"/>
      <w:jc w:val="both"/>
    </w:pPr>
    <w:rPr>
      <w:rFonts w:ascii="Times New Roman" w:eastAsia="Times New Roman" w:hAnsi="Times New Roman" w:cs="Times New Roman"/>
      <w:i/>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909925">
      <w:bodyDiv w:val="1"/>
      <w:marLeft w:val="0"/>
      <w:marRight w:val="0"/>
      <w:marTop w:val="0"/>
      <w:marBottom w:val="0"/>
      <w:divBdr>
        <w:top w:val="none" w:sz="0" w:space="0" w:color="auto"/>
        <w:left w:val="none" w:sz="0" w:space="0" w:color="auto"/>
        <w:bottom w:val="none" w:sz="0" w:space="0" w:color="auto"/>
        <w:right w:val="none" w:sz="0" w:space="0" w:color="auto"/>
      </w:divBdr>
    </w:div>
    <w:div w:id="1707098982">
      <w:bodyDiv w:val="1"/>
      <w:marLeft w:val="0"/>
      <w:marRight w:val="0"/>
      <w:marTop w:val="0"/>
      <w:marBottom w:val="0"/>
      <w:divBdr>
        <w:top w:val="none" w:sz="0" w:space="0" w:color="auto"/>
        <w:left w:val="none" w:sz="0" w:space="0" w:color="auto"/>
        <w:bottom w:val="none" w:sz="0" w:space="0" w:color="auto"/>
        <w:right w:val="none" w:sz="0" w:space="0" w:color="auto"/>
      </w:divBdr>
    </w:div>
    <w:div w:id="2138646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Downloads\Paper-Template.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F44F8-0A02-40F0-A32A-438C1950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Template>
  <TotalTime>172</TotalTime>
  <Pages>3</Pages>
  <Words>914</Words>
  <Characters>4845</Characters>
  <Application>Microsoft Office Word</Application>
  <DocSecurity>0</DocSecurity>
  <Lines>40</Lines>
  <Paragraphs>11</Paragraphs>
  <ScaleCrop>false</ScaleCrop>
  <HeadingPairs>
    <vt:vector size="6" baseType="variant">
      <vt:variant>
        <vt:lpstr>Tittel</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vector>
  </TitlesOfParts>
  <Company>FL UM</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Julton</dc:creator>
  <cp:lastModifiedBy>Anders Julton</cp:lastModifiedBy>
  <cp:revision>1</cp:revision>
  <cp:lastPrinted>2012-10-02T11:59:00Z</cp:lastPrinted>
  <dcterms:created xsi:type="dcterms:W3CDTF">2017-09-26T09:14:00Z</dcterms:created>
  <dcterms:modified xsi:type="dcterms:W3CDTF">2017-09-26T12:06:00Z</dcterms:modified>
</cp:coreProperties>
</file>